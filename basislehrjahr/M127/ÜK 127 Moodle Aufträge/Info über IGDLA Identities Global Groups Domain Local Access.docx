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UI/images/PortraitLandscapeHS.png" ContentType="image/.png"/>
  <Override PartName="/customUI/images/InsertPictureHS.png" ContentType="image/.png"/>
  <Override PartName="/customUI/images/SplitSubdocumentHS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48c28c619a04b4c" Type="http://schemas.microsoft.com/office/2006/relationships/ui/extensibility" Target="customUI/customUI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D2" w:rsidRPr="006A31EB" w:rsidRDefault="00D56FD2" w:rsidP="00D56FD2">
      <w:pPr>
        <w:rPr>
          <w:b/>
          <w:noProof/>
          <w:sz w:val="32"/>
          <w:szCs w:val="32"/>
          <w:lang w:val="fr-CH"/>
        </w:rPr>
      </w:pPr>
      <w:r w:rsidRPr="006A31EB">
        <w:rPr>
          <w:b/>
          <w:noProof/>
          <w:sz w:val="32"/>
          <w:szCs w:val="32"/>
          <w:lang w:val="fr-CH"/>
        </w:rPr>
        <w:t>IGDLA Identities Global Groups Domain Local Access</w:t>
      </w:r>
    </w:p>
    <w:p w:rsidR="00845177" w:rsidRPr="00D56FD2" w:rsidRDefault="00845177" w:rsidP="006F40C3">
      <w:pPr>
        <w:pStyle w:val="Fliesstext"/>
        <w:rPr>
          <w:lang w:val="fr-CH"/>
        </w:rPr>
      </w:pPr>
    </w:p>
    <w:p w:rsidR="00245B53" w:rsidRPr="00D56FD2" w:rsidRDefault="00D56FD2">
      <w:pPr>
        <w:rPr>
          <w:lang w:val="fr-CH"/>
        </w:rPr>
      </w:pPr>
      <w:r>
        <w:rPr>
          <w:noProof/>
          <w:lang w:val="de-DE"/>
        </w:rPr>
        <w:drawing>
          <wp:inline distT="0" distB="0" distL="0" distR="0" wp14:anchorId="0B86D9D5" wp14:editId="4F5F689D">
            <wp:extent cx="4974576" cy="36257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17" cy="363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96" w:rsidRPr="00D56FD2" w:rsidRDefault="00EC3996">
      <w:pPr>
        <w:rPr>
          <w:lang w:val="fr-CH"/>
        </w:rPr>
      </w:pPr>
    </w:p>
    <w:p w:rsidR="00245B53" w:rsidRPr="00D56FD2" w:rsidRDefault="00245B53">
      <w:pPr>
        <w:rPr>
          <w:lang w:val="fr-CH"/>
        </w:rPr>
      </w:pPr>
    </w:p>
    <w:p w:rsidR="00EC3996" w:rsidRDefault="00EC3996" w:rsidP="00E15EF8"/>
    <w:p w:rsidR="00D56FD2" w:rsidRPr="006A31EB" w:rsidRDefault="00D56FD2" w:rsidP="00D56FD2">
      <w:pPr>
        <w:pStyle w:val="Listenabsatz"/>
        <w:numPr>
          <w:ilvl w:val="0"/>
          <w:numId w:val="31"/>
        </w:numPr>
        <w:spacing w:after="200"/>
      </w:pPr>
      <w:r w:rsidRPr="006A31EB">
        <w:t xml:space="preserve">Verschachtelt man die Gruppen wie oben dargestellt ineinander, </w:t>
      </w:r>
      <w:r w:rsidRPr="006A31EB">
        <w:rPr>
          <w:b/>
          <w:u w:val="single"/>
        </w:rPr>
        <w:t>ändert sich an der Berechtigung selbst nichts</w:t>
      </w:r>
      <w:r w:rsidRPr="006A31EB">
        <w:t xml:space="preserve">, diese lautet immer auf die Domänenlokale Gruppe. Lediglich die Benutzer der Globalen Sicherheitsgruppe ändern sich. </w:t>
      </w:r>
    </w:p>
    <w:p w:rsidR="00D56FD2" w:rsidRPr="006A31EB" w:rsidRDefault="00D56FD2" w:rsidP="00D56FD2">
      <w:pPr>
        <w:pStyle w:val="Listenabsatz"/>
        <w:numPr>
          <w:ilvl w:val="0"/>
          <w:numId w:val="31"/>
        </w:numPr>
        <w:spacing w:after="200"/>
      </w:pPr>
      <w:r w:rsidRPr="006A31EB">
        <w:rPr>
          <w:b/>
          <w:u w:val="single"/>
        </w:rPr>
        <w:t>Benutzerrechte setzt man niemals direkt auf Benutzerebene</w:t>
      </w:r>
      <w:r w:rsidRPr="006A31EB">
        <w:t xml:space="preserve"> (ausser Benutzerverzeichnis oder Server gespeicherte Profile), sondern immer nur auf Gruppenebene, da andernfalls die ACLs viel zu umfangreich werden würde und bei dem Löschen des berechtigten Benutzers SID-Leichen mit Berechtigungen entstehen.</w:t>
      </w:r>
    </w:p>
    <w:p w:rsidR="00D56FD2" w:rsidRPr="006A31EB" w:rsidRDefault="00D56FD2" w:rsidP="00D56FD2">
      <w:pPr>
        <w:pStyle w:val="Listenabsatz"/>
        <w:numPr>
          <w:ilvl w:val="0"/>
          <w:numId w:val="31"/>
        </w:numPr>
        <w:spacing w:after="200"/>
      </w:pPr>
      <w:r w:rsidRPr="006A31EB">
        <w:t xml:space="preserve">Dies hat ausserdem den Vorteil die </w:t>
      </w:r>
      <w:r w:rsidRPr="006A31EB">
        <w:rPr>
          <w:b/>
          <w:u w:val="single"/>
        </w:rPr>
        <w:t>Berechtigungen einfacher zu testen</w:t>
      </w:r>
      <w:r w:rsidRPr="006A31EB">
        <w:t xml:space="preserve"> mit einer temporären Gruppenmitgliedschaft.</w:t>
      </w:r>
    </w:p>
    <w:p w:rsidR="00D56FD2" w:rsidRPr="006A31EB" w:rsidRDefault="00D56FD2" w:rsidP="00D56FD2">
      <w:pPr>
        <w:pStyle w:val="Listenabsatz"/>
        <w:numPr>
          <w:ilvl w:val="0"/>
          <w:numId w:val="31"/>
        </w:numPr>
        <w:spacing w:after="200"/>
      </w:pPr>
      <w:r w:rsidRPr="006A31EB">
        <w:t xml:space="preserve">Dieses Berechtigungskonzept kann </w:t>
      </w:r>
      <w:r w:rsidRPr="006A31EB">
        <w:rPr>
          <w:b/>
          <w:u w:val="single"/>
        </w:rPr>
        <w:t>einfach administriert</w:t>
      </w:r>
      <w:r w:rsidRPr="006A31EB">
        <w:t xml:space="preserve"> werden.</w:t>
      </w:r>
    </w:p>
    <w:p w:rsidR="00D56FD2" w:rsidRPr="006A31EB" w:rsidRDefault="00D56FD2" w:rsidP="00D56FD2">
      <w:pPr>
        <w:pStyle w:val="Listenabsatz"/>
        <w:numPr>
          <w:ilvl w:val="0"/>
          <w:numId w:val="31"/>
        </w:numPr>
        <w:spacing w:after="200"/>
      </w:pPr>
      <w:r w:rsidRPr="006A31EB">
        <w:t xml:space="preserve">Das </w:t>
      </w:r>
      <w:r w:rsidRPr="006A31EB">
        <w:rPr>
          <w:b/>
          <w:u w:val="single"/>
        </w:rPr>
        <w:t>Dokumentieren und darstellen der Berechtigungen kann einfach und übersichtlich</w:t>
      </w:r>
      <w:r w:rsidRPr="006A31EB">
        <w:t xml:space="preserve"> gemacht werden.</w:t>
      </w:r>
    </w:p>
    <w:p w:rsidR="00D56FD2" w:rsidRDefault="00D56FD2" w:rsidP="00E15EF8">
      <w:pPr>
        <w:pStyle w:val="Listenabsatz"/>
        <w:numPr>
          <w:ilvl w:val="0"/>
          <w:numId w:val="31"/>
        </w:numPr>
        <w:spacing w:after="200"/>
      </w:pPr>
      <w:r w:rsidRPr="006A31EB">
        <w:t>Skalierbar</w:t>
      </w:r>
      <w:bookmarkStart w:id="0" w:name="_GoBack"/>
      <w:bookmarkEnd w:id="0"/>
    </w:p>
    <w:sectPr w:rsidR="00D56FD2" w:rsidSect="00EC3996">
      <w:headerReference w:type="default" r:id="rId9"/>
      <w:headerReference w:type="first" r:id="rId10"/>
      <w:footerReference w:type="first" r:id="rId11"/>
      <w:pgSz w:w="11906" w:h="16838" w:code="9"/>
      <w:pgMar w:top="2552" w:right="1701" w:bottom="2098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FD2" w:rsidRDefault="00D56FD2">
      <w:r>
        <w:separator/>
      </w:r>
    </w:p>
  </w:endnote>
  <w:endnote w:type="continuationSeparator" w:id="0">
    <w:p w:rsidR="00D56FD2" w:rsidRDefault="00D56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B8D" w:rsidRPr="00344BEA" w:rsidRDefault="00E15EF8" w:rsidP="00542B8D">
    <w:pPr>
      <w:pStyle w:val="Fuzeile"/>
      <w:rPr>
        <w:sz w:val="2"/>
      </w:rPr>
    </w:pPr>
    <w:r>
      <w:rPr>
        <w:noProof/>
        <w:sz w:val="15"/>
        <w:szCs w:val="15"/>
        <w:lang w:val="de-DE"/>
      </w:rPr>
      <w:drawing>
        <wp:anchor distT="0" distB="0" distL="114300" distR="114300" simplePos="0" relativeHeight="251673600" behindDoc="1" locked="0" layoutInCell="1" allowOverlap="1" wp14:anchorId="6ECE4BCA" wp14:editId="7B3E8542">
          <wp:simplePos x="0" y="0"/>
          <wp:positionH relativeFrom="page">
            <wp:posOffset>-229870</wp:posOffset>
          </wp:positionH>
          <wp:positionV relativeFrom="paragraph">
            <wp:posOffset>-221615</wp:posOffset>
          </wp:positionV>
          <wp:extent cx="8027670" cy="773430"/>
          <wp:effectExtent l="0" t="0" r="0" b="7620"/>
          <wp:wrapNone/>
          <wp:docPr id="1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ignerlogo_ohne-CMYK_29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7670" cy="773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634" w:type="dxa"/>
      <w:tblCellMar>
        <w:left w:w="0" w:type="dxa"/>
        <w:right w:w="113" w:type="dxa"/>
      </w:tblCellMar>
      <w:tblLook w:val="01E0" w:firstRow="1" w:lastRow="1" w:firstColumn="1" w:lastColumn="1" w:noHBand="0" w:noVBand="0"/>
    </w:tblPr>
    <w:tblGrid>
      <w:gridCol w:w="2200"/>
      <w:gridCol w:w="1005"/>
      <w:gridCol w:w="2670"/>
      <w:gridCol w:w="2017"/>
      <w:gridCol w:w="1750"/>
    </w:tblGrid>
    <w:tr w:rsidR="00EC3996" w:rsidTr="008065D5">
      <w:trPr>
        <w:cantSplit/>
      </w:trPr>
      <w:tc>
        <w:tcPr>
          <w:tcW w:w="5859" w:type="dxa"/>
          <w:gridSpan w:val="3"/>
          <w:noWrap/>
        </w:tcPr>
        <w:p w:rsidR="00EC3996" w:rsidRDefault="00EC3996" w:rsidP="00EC3996">
          <w:pPr>
            <w:spacing w:line="200" w:lineRule="exact"/>
            <w:ind w:left="910" w:hanging="910"/>
            <w:rPr>
              <w:sz w:val="15"/>
              <w:szCs w:val="15"/>
            </w:rPr>
          </w:pPr>
        </w:p>
      </w:tc>
      <w:tc>
        <w:tcPr>
          <w:tcW w:w="2033" w:type="dxa"/>
        </w:tcPr>
        <w:p w:rsidR="00EC3996" w:rsidRDefault="00EC3996" w:rsidP="00EC3996">
          <w:pPr>
            <w:spacing w:line="200" w:lineRule="exact"/>
            <w:ind w:left="677" w:hanging="677"/>
            <w:rPr>
              <w:sz w:val="15"/>
              <w:szCs w:val="15"/>
            </w:rPr>
          </w:pPr>
        </w:p>
      </w:tc>
      <w:tc>
        <w:tcPr>
          <w:tcW w:w="1742" w:type="dxa"/>
          <w:noWrap/>
          <w:vAlign w:val="bottom"/>
        </w:tcPr>
        <w:p w:rsidR="00EC3996" w:rsidRDefault="00EC3996" w:rsidP="00EC3996">
          <w:pPr>
            <w:spacing w:line="200" w:lineRule="exact"/>
            <w:jc w:val="right"/>
            <w:rPr>
              <w:sz w:val="15"/>
              <w:szCs w:val="15"/>
            </w:rPr>
          </w:pPr>
        </w:p>
      </w:tc>
    </w:tr>
    <w:tr w:rsidR="00EC3996" w:rsidTr="008065D5">
      <w:trPr>
        <w:cantSplit/>
      </w:trPr>
      <w:tc>
        <w:tcPr>
          <w:tcW w:w="9634" w:type="dxa"/>
          <w:gridSpan w:val="5"/>
          <w:noWrap/>
        </w:tcPr>
        <w:p w:rsidR="00EC3996" w:rsidRDefault="00EC3996" w:rsidP="00EC3996">
          <w:pPr>
            <w:spacing w:line="200" w:lineRule="exact"/>
            <w:rPr>
              <w:sz w:val="15"/>
              <w:szCs w:val="15"/>
            </w:rPr>
          </w:pPr>
        </w:p>
      </w:tc>
    </w:tr>
    <w:tr w:rsidR="00EC3996" w:rsidTr="008065D5">
      <w:trPr>
        <w:cantSplit/>
      </w:trPr>
      <w:tc>
        <w:tcPr>
          <w:tcW w:w="2192" w:type="dxa"/>
          <w:noWrap/>
        </w:tcPr>
        <w:p w:rsidR="00EC3996" w:rsidRDefault="00EC3996" w:rsidP="00EC3996">
          <w:pPr>
            <w:spacing w:line="200" w:lineRule="exact"/>
            <w:ind w:left="910" w:hanging="910"/>
            <w:rPr>
              <w:sz w:val="15"/>
              <w:szCs w:val="15"/>
            </w:rPr>
          </w:pPr>
        </w:p>
      </w:tc>
      <w:tc>
        <w:tcPr>
          <w:tcW w:w="1005" w:type="dxa"/>
        </w:tcPr>
        <w:p w:rsidR="00EC3996" w:rsidRDefault="00EC3996" w:rsidP="00EC3996">
          <w:pPr>
            <w:spacing w:line="200" w:lineRule="exact"/>
            <w:ind w:left="556" w:hanging="556"/>
            <w:rPr>
              <w:sz w:val="15"/>
              <w:szCs w:val="15"/>
            </w:rPr>
          </w:pPr>
        </w:p>
      </w:tc>
      <w:tc>
        <w:tcPr>
          <w:tcW w:w="2662" w:type="dxa"/>
          <w:noWrap/>
        </w:tcPr>
        <w:p w:rsidR="00EC3996" w:rsidRDefault="00EC3996" w:rsidP="00EC3996">
          <w:pPr>
            <w:spacing w:line="200" w:lineRule="exact"/>
            <w:ind w:left="827" w:hanging="827"/>
            <w:rPr>
              <w:sz w:val="15"/>
              <w:szCs w:val="15"/>
            </w:rPr>
          </w:pPr>
        </w:p>
      </w:tc>
      <w:tc>
        <w:tcPr>
          <w:tcW w:w="2033" w:type="dxa"/>
        </w:tcPr>
        <w:p w:rsidR="00EC3996" w:rsidRDefault="00EC3996" w:rsidP="00EC3996">
          <w:pPr>
            <w:spacing w:line="200" w:lineRule="exact"/>
            <w:ind w:left="677" w:hanging="677"/>
            <w:rPr>
              <w:sz w:val="15"/>
              <w:szCs w:val="15"/>
            </w:rPr>
          </w:pPr>
        </w:p>
      </w:tc>
      <w:tc>
        <w:tcPr>
          <w:tcW w:w="1742" w:type="dxa"/>
          <w:noWrap/>
          <w:vAlign w:val="bottom"/>
        </w:tcPr>
        <w:p w:rsidR="00EC3996" w:rsidRDefault="00EC3996" w:rsidP="00EC3996">
          <w:pPr>
            <w:spacing w:line="200" w:lineRule="exact"/>
            <w:jc w:val="right"/>
            <w:rPr>
              <w:sz w:val="15"/>
              <w:szCs w:val="15"/>
            </w:rPr>
          </w:pPr>
        </w:p>
      </w:tc>
    </w:tr>
  </w:tbl>
  <w:p w:rsidR="00613593" w:rsidRPr="00542B8D" w:rsidRDefault="00613593" w:rsidP="00542B8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FD2" w:rsidRDefault="00D56FD2">
      <w:r>
        <w:separator/>
      </w:r>
    </w:p>
  </w:footnote>
  <w:footnote w:type="continuationSeparator" w:id="0">
    <w:p w:rsidR="00D56FD2" w:rsidRDefault="00D56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CellMar>
        <w:left w:w="0" w:type="dxa"/>
        <w:right w:w="113" w:type="dxa"/>
      </w:tblCellMar>
      <w:tblLook w:val="01E0" w:firstRow="1" w:lastRow="1" w:firstColumn="1" w:lastColumn="1" w:noHBand="0" w:noVBand="0"/>
    </w:tblPr>
    <w:tblGrid>
      <w:gridCol w:w="2542"/>
      <w:gridCol w:w="782"/>
      <w:gridCol w:w="1381"/>
      <w:gridCol w:w="3934"/>
      <w:gridCol w:w="859"/>
    </w:tblGrid>
    <w:tr w:rsidR="00A23FBB" w:rsidTr="00E15EF8">
      <w:trPr>
        <w:cantSplit/>
      </w:trPr>
      <w:tc>
        <w:tcPr>
          <w:tcW w:w="4689" w:type="dxa"/>
          <w:gridSpan w:val="3"/>
          <w:noWrap/>
        </w:tcPr>
        <w:p w:rsidR="00A23FBB" w:rsidRDefault="00A23FBB" w:rsidP="00A23FBB">
          <w:pPr>
            <w:spacing w:line="200" w:lineRule="exact"/>
            <w:ind w:left="910" w:hanging="910"/>
            <w:rPr>
              <w:sz w:val="15"/>
              <w:szCs w:val="15"/>
            </w:rPr>
          </w:pPr>
        </w:p>
      </w:tc>
      <w:tc>
        <w:tcPr>
          <w:tcW w:w="3958" w:type="dxa"/>
        </w:tcPr>
        <w:p w:rsidR="00A23FBB" w:rsidRDefault="0079688E" w:rsidP="00A23FBB">
          <w:pPr>
            <w:spacing w:line="200" w:lineRule="exact"/>
            <w:ind w:left="677" w:hanging="677"/>
            <w:rPr>
              <w:sz w:val="15"/>
              <w:szCs w:val="15"/>
            </w:rPr>
          </w:pPr>
          <w:r>
            <w:rPr>
              <w:sz w:val="15"/>
              <w:szCs w:val="15"/>
            </w:rPr>
            <w:t xml:space="preserve">Dateiname: </w:t>
          </w:r>
          <w:r w:rsidR="00DC14B4">
            <w:rPr>
              <w:sz w:val="15"/>
              <w:szCs w:val="15"/>
            </w:rPr>
            <w:fldChar w:fldCharType="begin"/>
          </w:r>
          <w:r w:rsidR="00DC14B4">
            <w:rPr>
              <w:sz w:val="15"/>
              <w:szCs w:val="15"/>
            </w:rPr>
            <w:instrText xml:space="preserve"> FILENAME  </w:instrText>
          </w:r>
          <w:r w:rsidR="00DC14B4">
            <w:rPr>
              <w:sz w:val="15"/>
              <w:szCs w:val="15"/>
            </w:rPr>
            <w:fldChar w:fldCharType="separate"/>
          </w:r>
          <w:r w:rsidR="00D56FD2">
            <w:rPr>
              <w:noProof/>
              <w:sz w:val="15"/>
              <w:szCs w:val="15"/>
            </w:rPr>
            <w:t>Dokument3</w:t>
          </w:r>
          <w:r w:rsidR="00DC14B4">
            <w:rPr>
              <w:sz w:val="15"/>
              <w:szCs w:val="15"/>
            </w:rPr>
            <w:fldChar w:fldCharType="end"/>
          </w:r>
        </w:p>
      </w:tc>
      <w:tc>
        <w:tcPr>
          <w:tcW w:w="851" w:type="dxa"/>
          <w:noWrap/>
          <w:vAlign w:val="bottom"/>
        </w:tcPr>
        <w:p w:rsidR="00A23FBB" w:rsidRDefault="00DC14B4" w:rsidP="00A23FBB">
          <w:pPr>
            <w:spacing w:line="200" w:lineRule="exact"/>
            <w:jc w:val="right"/>
            <w:rPr>
              <w:sz w:val="15"/>
              <w:szCs w:val="15"/>
            </w:rPr>
          </w:pP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   \* MERGEFORMAT </w:instrText>
          </w:r>
          <w:r>
            <w:rPr>
              <w:sz w:val="15"/>
              <w:szCs w:val="15"/>
            </w:rPr>
            <w:fldChar w:fldCharType="separate"/>
          </w:r>
          <w:r w:rsidR="000F5BD0">
            <w:rPr>
              <w:noProof/>
              <w:sz w:val="15"/>
              <w:szCs w:val="15"/>
            </w:rPr>
            <w:t>2</w:t>
          </w:r>
          <w:r>
            <w:rPr>
              <w:sz w:val="15"/>
              <w:szCs w:val="15"/>
            </w:rPr>
            <w:fldChar w:fldCharType="end"/>
          </w:r>
          <w:r>
            <w:rPr>
              <w:sz w:val="15"/>
              <w:szCs w:val="15"/>
            </w:rPr>
            <w:t>/</w:t>
          </w:r>
          <w:r w:rsidR="000F5BD0">
            <w:fldChar w:fldCharType="begin"/>
          </w:r>
          <w:r w:rsidR="000F5BD0">
            <w:instrText xml:space="preserve"> NUMPAGES   \* MERGEFORMAT </w:instrText>
          </w:r>
          <w:r w:rsidR="000F5BD0">
            <w:fldChar w:fldCharType="separate"/>
          </w:r>
          <w:r w:rsidR="000F5BD0" w:rsidRPr="000F5BD0">
            <w:rPr>
              <w:noProof/>
              <w:sz w:val="15"/>
              <w:szCs w:val="15"/>
            </w:rPr>
            <w:t>2</w:t>
          </w:r>
          <w:r w:rsidR="000F5BD0">
            <w:rPr>
              <w:noProof/>
              <w:sz w:val="15"/>
              <w:szCs w:val="15"/>
            </w:rPr>
            <w:fldChar w:fldCharType="end"/>
          </w:r>
        </w:p>
      </w:tc>
    </w:tr>
    <w:tr w:rsidR="00DC14B4" w:rsidTr="00E15EF8">
      <w:trPr>
        <w:cantSplit/>
      </w:trPr>
      <w:tc>
        <w:tcPr>
          <w:tcW w:w="4689" w:type="dxa"/>
          <w:gridSpan w:val="3"/>
          <w:noWrap/>
        </w:tcPr>
        <w:p w:rsidR="00DC14B4" w:rsidRDefault="00DC14B4" w:rsidP="00A23FBB">
          <w:pPr>
            <w:spacing w:line="200" w:lineRule="exact"/>
            <w:ind w:left="910" w:hanging="910"/>
            <w:rPr>
              <w:sz w:val="15"/>
              <w:szCs w:val="15"/>
            </w:rPr>
          </w:pPr>
        </w:p>
      </w:tc>
      <w:tc>
        <w:tcPr>
          <w:tcW w:w="3958" w:type="dxa"/>
        </w:tcPr>
        <w:p w:rsidR="00DC14B4" w:rsidRDefault="0079688E" w:rsidP="00A23FBB">
          <w:pPr>
            <w:spacing w:line="200" w:lineRule="exact"/>
            <w:ind w:left="677" w:hanging="677"/>
            <w:rPr>
              <w:sz w:val="15"/>
              <w:szCs w:val="15"/>
            </w:rPr>
          </w:pPr>
          <w:r>
            <w:rPr>
              <w:sz w:val="15"/>
              <w:szCs w:val="15"/>
            </w:rPr>
            <w:t xml:space="preserve">Erstelldatum: </w:t>
          </w:r>
          <w:r w:rsidR="00DC14B4">
            <w:rPr>
              <w:sz w:val="15"/>
              <w:szCs w:val="15"/>
            </w:rPr>
            <w:fldChar w:fldCharType="begin"/>
          </w:r>
          <w:r w:rsidR="00DC14B4">
            <w:rPr>
              <w:sz w:val="15"/>
              <w:szCs w:val="15"/>
            </w:rPr>
            <w:instrText xml:space="preserve"> CREATEDATE  \@ "dd.MM.yyyy" \* MERGEFORMAT </w:instrText>
          </w:r>
          <w:r w:rsidR="00DC14B4">
            <w:rPr>
              <w:sz w:val="15"/>
              <w:szCs w:val="15"/>
            </w:rPr>
            <w:fldChar w:fldCharType="separate"/>
          </w:r>
          <w:r w:rsidR="00D56FD2">
            <w:rPr>
              <w:noProof/>
              <w:sz w:val="15"/>
              <w:szCs w:val="15"/>
            </w:rPr>
            <w:t>01.03.2018</w:t>
          </w:r>
          <w:r w:rsidR="00DC14B4">
            <w:rPr>
              <w:sz w:val="15"/>
              <w:szCs w:val="15"/>
            </w:rPr>
            <w:fldChar w:fldCharType="end"/>
          </w:r>
        </w:p>
      </w:tc>
      <w:tc>
        <w:tcPr>
          <w:tcW w:w="851" w:type="dxa"/>
          <w:noWrap/>
          <w:vAlign w:val="bottom"/>
        </w:tcPr>
        <w:p w:rsidR="00DC14B4" w:rsidRDefault="00DC14B4" w:rsidP="00A23FBB">
          <w:pPr>
            <w:spacing w:line="200" w:lineRule="exact"/>
            <w:jc w:val="right"/>
            <w:rPr>
              <w:sz w:val="15"/>
              <w:szCs w:val="15"/>
            </w:rPr>
          </w:pPr>
        </w:p>
      </w:tc>
    </w:tr>
    <w:tr w:rsidR="00DC14B4" w:rsidTr="00E15EF8">
      <w:trPr>
        <w:cantSplit/>
      </w:trPr>
      <w:tc>
        <w:tcPr>
          <w:tcW w:w="4689" w:type="dxa"/>
          <w:gridSpan w:val="3"/>
          <w:noWrap/>
        </w:tcPr>
        <w:p w:rsidR="00DC14B4" w:rsidRDefault="00DC14B4" w:rsidP="00A23FBB">
          <w:pPr>
            <w:spacing w:line="200" w:lineRule="exact"/>
            <w:ind w:left="910" w:hanging="910"/>
            <w:rPr>
              <w:sz w:val="15"/>
              <w:szCs w:val="15"/>
            </w:rPr>
          </w:pPr>
        </w:p>
      </w:tc>
      <w:tc>
        <w:tcPr>
          <w:tcW w:w="3958" w:type="dxa"/>
        </w:tcPr>
        <w:p w:rsidR="00DC14B4" w:rsidRDefault="0079688E" w:rsidP="00A23FBB">
          <w:pPr>
            <w:spacing w:line="200" w:lineRule="exact"/>
            <w:ind w:left="677" w:hanging="677"/>
            <w:rPr>
              <w:sz w:val="15"/>
              <w:szCs w:val="15"/>
            </w:rPr>
          </w:pPr>
          <w:r>
            <w:rPr>
              <w:sz w:val="15"/>
              <w:szCs w:val="15"/>
            </w:rPr>
            <w:t xml:space="preserve">Erstellt von: </w:t>
          </w:r>
          <w:r w:rsidR="00DC14B4">
            <w:rPr>
              <w:sz w:val="15"/>
              <w:szCs w:val="15"/>
            </w:rPr>
            <w:fldChar w:fldCharType="begin"/>
          </w:r>
          <w:r w:rsidR="00DC14B4">
            <w:rPr>
              <w:sz w:val="15"/>
              <w:szCs w:val="15"/>
            </w:rPr>
            <w:instrText xml:space="preserve"> DOCPROPERTY  Author  \* MERGEFORMAT </w:instrText>
          </w:r>
          <w:r w:rsidR="00DC14B4">
            <w:rPr>
              <w:sz w:val="15"/>
              <w:szCs w:val="15"/>
            </w:rPr>
            <w:fldChar w:fldCharType="separate"/>
          </w:r>
          <w:r w:rsidR="00D56FD2">
            <w:rPr>
              <w:sz w:val="15"/>
              <w:szCs w:val="15"/>
            </w:rPr>
            <w:t>Olivier Brügger</w:t>
          </w:r>
          <w:r w:rsidR="00DC14B4">
            <w:rPr>
              <w:sz w:val="15"/>
              <w:szCs w:val="15"/>
            </w:rPr>
            <w:fldChar w:fldCharType="end"/>
          </w:r>
        </w:p>
      </w:tc>
      <w:tc>
        <w:tcPr>
          <w:tcW w:w="851" w:type="dxa"/>
          <w:noWrap/>
          <w:vAlign w:val="bottom"/>
        </w:tcPr>
        <w:p w:rsidR="00DC14B4" w:rsidRDefault="00DC14B4" w:rsidP="00A23FBB">
          <w:pPr>
            <w:spacing w:line="200" w:lineRule="exact"/>
            <w:jc w:val="right"/>
            <w:rPr>
              <w:sz w:val="15"/>
              <w:szCs w:val="15"/>
            </w:rPr>
          </w:pPr>
        </w:p>
      </w:tc>
    </w:tr>
    <w:tr w:rsidR="00A23FBB" w:rsidTr="00E15EF8">
      <w:trPr>
        <w:cantSplit/>
      </w:trPr>
      <w:tc>
        <w:tcPr>
          <w:tcW w:w="2534" w:type="dxa"/>
          <w:noWrap/>
        </w:tcPr>
        <w:p w:rsidR="00A23FBB" w:rsidRDefault="00A23FBB" w:rsidP="00A23FBB">
          <w:pPr>
            <w:spacing w:line="200" w:lineRule="exact"/>
            <w:ind w:left="910" w:hanging="910"/>
            <w:rPr>
              <w:sz w:val="15"/>
              <w:szCs w:val="15"/>
            </w:rPr>
          </w:pPr>
        </w:p>
      </w:tc>
      <w:tc>
        <w:tcPr>
          <w:tcW w:w="782" w:type="dxa"/>
        </w:tcPr>
        <w:p w:rsidR="00A23FBB" w:rsidRDefault="00A23FBB" w:rsidP="00A23FBB">
          <w:pPr>
            <w:spacing w:line="200" w:lineRule="exact"/>
            <w:ind w:left="556" w:hanging="556"/>
            <w:rPr>
              <w:sz w:val="15"/>
              <w:szCs w:val="15"/>
            </w:rPr>
          </w:pPr>
        </w:p>
      </w:tc>
      <w:tc>
        <w:tcPr>
          <w:tcW w:w="1373" w:type="dxa"/>
          <w:shd w:val="clear" w:color="auto" w:fill="auto"/>
          <w:noWrap/>
        </w:tcPr>
        <w:p w:rsidR="00A23FBB" w:rsidRDefault="00A23FBB" w:rsidP="00A23FBB">
          <w:pPr>
            <w:spacing w:line="200" w:lineRule="exact"/>
            <w:ind w:left="827" w:hanging="827"/>
            <w:rPr>
              <w:sz w:val="15"/>
              <w:szCs w:val="15"/>
            </w:rPr>
          </w:pPr>
        </w:p>
      </w:tc>
      <w:tc>
        <w:tcPr>
          <w:tcW w:w="3958" w:type="dxa"/>
        </w:tcPr>
        <w:p w:rsidR="00A23FBB" w:rsidRDefault="0079688E" w:rsidP="00A23FBB">
          <w:pPr>
            <w:spacing w:line="200" w:lineRule="exact"/>
            <w:ind w:left="677" w:hanging="677"/>
            <w:rPr>
              <w:sz w:val="15"/>
              <w:szCs w:val="15"/>
            </w:rPr>
          </w:pPr>
          <w:proofErr w:type="spellStart"/>
          <w:r>
            <w:rPr>
              <w:sz w:val="15"/>
              <w:szCs w:val="15"/>
            </w:rPr>
            <w:t>Owner</w:t>
          </w:r>
          <w:proofErr w:type="spellEnd"/>
          <w:r>
            <w:rPr>
              <w:sz w:val="15"/>
              <w:szCs w:val="15"/>
            </w:rPr>
            <w:t xml:space="preserve">: </w:t>
          </w:r>
          <w:r w:rsidR="00A23FBB">
            <w:rPr>
              <w:sz w:val="15"/>
              <w:szCs w:val="15"/>
            </w:rPr>
            <w:fldChar w:fldCharType="begin"/>
          </w:r>
          <w:r w:rsidR="00A23FBB">
            <w:rPr>
              <w:sz w:val="15"/>
              <w:szCs w:val="15"/>
            </w:rPr>
            <w:instrText xml:space="preserve"> DOCPROPERTY  DocumentOwner  \* MERGEFORMAT </w:instrText>
          </w:r>
          <w:r w:rsidR="00A23FBB">
            <w:rPr>
              <w:sz w:val="15"/>
              <w:szCs w:val="15"/>
            </w:rPr>
            <w:fldChar w:fldCharType="separate"/>
          </w:r>
          <w:r w:rsidR="00D56FD2">
            <w:rPr>
              <w:sz w:val="15"/>
              <w:szCs w:val="15"/>
            </w:rPr>
            <w:t xml:space="preserve"> </w:t>
          </w:r>
          <w:r w:rsidR="00A23FBB">
            <w:rPr>
              <w:sz w:val="15"/>
              <w:szCs w:val="15"/>
            </w:rPr>
            <w:fldChar w:fldCharType="end"/>
          </w:r>
        </w:p>
      </w:tc>
      <w:tc>
        <w:tcPr>
          <w:tcW w:w="851" w:type="dxa"/>
          <w:noWrap/>
          <w:vAlign w:val="bottom"/>
        </w:tcPr>
        <w:p w:rsidR="00A23FBB" w:rsidRDefault="00A23FBB" w:rsidP="00A23FBB">
          <w:pPr>
            <w:spacing w:line="200" w:lineRule="exact"/>
            <w:jc w:val="right"/>
            <w:rPr>
              <w:sz w:val="15"/>
              <w:szCs w:val="15"/>
            </w:rPr>
          </w:pPr>
        </w:p>
      </w:tc>
    </w:tr>
  </w:tbl>
  <w:p w:rsidR="00070E15" w:rsidRDefault="00A23FBB">
    <w:pPr>
      <w:pStyle w:val="Kopfzeile"/>
    </w:pPr>
    <w:r>
      <w:rPr>
        <w:noProof/>
        <w:lang w:val="de-DE"/>
      </w:rPr>
      <w:drawing>
        <wp:anchor distT="0" distB="0" distL="114300" distR="114300" simplePos="0" relativeHeight="251661312" behindDoc="1" locked="0" layoutInCell="1" allowOverlap="1" wp14:anchorId="13D9EA81" wp14:editId="2A062444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256400" cy="687600"/>
          <wp:effectExtent l="0" t="0" r="1270" b="0"/>
          <wp:wrapNone/>
          <wp:docPr id="5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login 4f d_f_i zugeschnit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64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CellMar>
        <w:left w:w="0" w:type="dxa"/>
        <w:right w:w="113" w:type="dxa"/>
      </w:tblCellMar>
      <w:tblLook w:val="01E0" w:firstRow="1" w:lastRow="1" w:firstColumn="1" w:lastColumn="1" w:noHBand="0" w:noVBand="0"/>
    </w:tblPr>
    <w:tblGrid>
      <w:gridCol w:w="2534"/>
      <w:gridCol w:w="782"/>
      <w:gridCol w:w="1373"/>
      <w:gridCol w:w="3958"/>
      <w:gridCol w:w="851"/>
    </w:tblGrid>
    <w:tr w:rsidR="00EC3996" w:rsidTr="00E15EF8">
      <w:trPr>
        <w:cantSplit/>
      </w:trPr>
      <w:tc>
        <w:tcPr>
          <w:tcW w:w="4689" w:type="dxa"/>
          <w:gridSpan w:val="3"/>
          <w:noWrap/>
        </w:tcPr>
        <w:p w:rsidR="00EC3996" w:rsidRDefault="00EC3996" w:rsidP="00EC3996">
          <w:pPr>
            <w:spacing w:line="200" w:lineRule="exact"/>
            <w:ind w:left="910" w:hanging="910"/>
            <w:rPr>
              <w:sz w:val="15"/>
              <w:szCs w:val="15"/>
            </w:rPr>
          </w:pPr>
        </w:p>
      </w:tc>
      <w:tc>
        <w:tcPr>
          <w:tcW w:w="3958" w:type="dxa"/>
        </w:tcPr>
        <w:p w:rsidR="00EC3996" w:rsidRDefault="00EC3996" w:rsidP="00EC3996">
          <w:pPr>
            <w:spacing w:line="200" w:lineRule="exact"/>
            <w:ind w:left="677" w:hanging="677"/>
            <w:rPr>
              <w:sz w:val="15"/>
              <w:szCs w:val="15"/>
            </w:rPr>
          </w:pPr>
          <w:r>
            <w:rPr>
              <w:sz w:val="15"/>
              <w:szCs w:val="15"/>
            </w:rPr>
            <w:t xml:space="preserve">Dateiname: </w:t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FILENAME  </w:instrText>
          </w:r>
          <w:r>
            <w:rPr>
              <w:sz w:val="15"/>
              <w:szCs w:val="15"/>
            </w:rPr>
            <w:fldChar w:fldCharType="separate"/>
          </w:r>
          <w:r w:rsidR="00D56FD2">
            <w:rPr>
              <w:noProof/>
              <w:sz w:val="15"/>
              <w:szCs w:val="15"/>
            </w:rPr>
            <w:t>Dokument3</w:t>
          </w:r>
          <w:r>
            <w:rPr>
              <w:sz w:val="15"/>
              <w:szCs w:val="15"/>
            </w:rPr>
            <w:fldChar w:fldCharType="end"/>
          </w:r>
        </w:p>
      </w:tc>
      <w:tc>
        <w:tcPr>
          <w:tcW w:w="851" w:type="dxa"/>
          <w:noWrap/>
          <w:vAlign w:val="bottom"/>
        </w:tcPr>
        <w:p w:rsidR="00EC3996" w:rsidRDefault="00EC3996" w:rsidP="00EC3996">
          <w:pPr>
            <w:spacing w:line="200" w:lineRule="exact"/>
            <w:jc w:val="right"/>
            <w:rPr>
              <w:sz w:val="15"/>
              <w:szCs w:val="15"/>
            </w:rPr>
          </w:pP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PAGE   \* MERGEFORMAT </w:instrText>
          </w:r>
          <w:r>
            <w:rPr>
              <w:sz w:val="15"/>
              <w:szCs w:val="15"/>
            </w:rPr>
            <w:fldChar w:fldCharType="separate"/>
          </w:r>
          <w:r w:rsidR="000F5BD0">
            <w:rPr>
              <w:noProof/>
              <w:sz w:val="15"/>
              <w:szCs w:val="15"/>
            </w:rPr>
            <w:t>1</w:t>
          </w:r>
          <w:r>
            <w:rPr>
              <w:sz w:val="15"/>
              <w:szCs w:val="15"/>
            </w:rPr>
            <w:fldChar w:fldCharType="end"/>
          </w:r>
          <w:r>
            <w:rPr>
              <w:sz w:val="15"/>
              <w:szCs w:val="15"/>
            </w:rPr>
            <w:t>/</w:t>
          </w:r>
          <w:fldSimple w:instr=" NUMPAGES   \* MERGEFORMAT ">
            <w:r w:rsidR="000F5BD0" w:rsidRPr="000F5BD0">
              <w:rPr>
                <w:noProof/>
                <w:sz w:val="15"/>
                <w:szCs w:val="15"/>
              </w:rPr>
              <w:t>1</w:t>
            </w:r>
          </w:fldSimple>
        </w:p>
      </w:tc>
    </w:tr>
    <w:tr w:rsidR="00EC3996" w:rsidTr="00E15EF8">
      <w:trPr>
        <w:cantSplit/>
      </w:trPr>
      <w:tc>
        <w:tcPr>
          <w:tcW w:w="4689" w:type="dxa"/>
          <w:gridSpan w:val="3"/>
          <w:noWrap/>
        </w:tcPr>
        <w:p w:rsidR="00EC3996" w:rsidRDefault="00EC3996" w:rsidP="00EC3996">
          <w:pPr>
            <w:spacing w:line="200" w:lineRule="exact"/>
            <w:ind w:left="910" w:hanging="910"/>
            <w:rPr>
              <w:sz w:val="15"/>
              <w:szCs w:val="15"/>
            </w:rPr>
          </w:pPr>
        </w:p>
      </w:tc>
      <w:tc>
        <w:tcPr>
          <w:tcW w:w="3958" w:type="dxa"/>
        </w:tcPr>
        <w:p w:rsidR="00EC3996" w:rsidRDefault="00EC3996" w:rsidP="00EC3996">
          <w:pPr>
            <w:spacing w:line="200" w:lineRule="exact"/>
            <w:ind w:left="677" w:hanging="677"/>
            <w:rPr>
              <w:sz w:val="15"/>
              <w:szCs w:val="15"/>
            </w:rPr>
          </w:pPr>
          <w:r>
            <w:rPr>
              <w:sz w:val="15"/>
              <w:szCs w:val="15"/>
            </w:rPr>
            <w:t xml:space="preserve">Erstelldatum: </w:t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CREATEDATE  \@ "dd.MM.yyyy" \* MERGEFORMAT </w:instrText>
          </w:r>
          <w:r>
            <w:rPr>
              <w:sz w:val="15"/>
              <w:szCs w:val="15"/>
            </w:rPr>
            <w:fldChar w:fldCharType="separate"/>
          </w:r>
          <w:r w:rsidR="00D56FD2">
            <w:rPr>
              <w:noProof/>
              <w:sz w:val="15"/>
              <w:szCs w:val="15"/>
            </w:rPr>
            <w:t>01.03.2018</w:t>
          </w:r>
          <w:r>
            <w:rPr>
              <w:sz w:val="15"/>
              <w:szCs w:val="15"/>
            </w:rPr>
            <w:fldChar w:fldCharType="end"/>
          </w:r>
        </w:p>
      </w:tc>
      <w:tc>
        <w:tcPr>
          <w:tcW w:w="851" w:type="dxa"/>
          <w:noWrap/>
          <w:vAlign w:val="bottom"/>
        </w:tcPr>
        <w:p w:rsidR="00EC3996" w:rsidRDefault="00EC3996" w:rsidP="00EC3996">
          <w:pPr>
            <w:spacing w:line="200" w:lineRule="exact"/>
            <w:jc w:val="right"/>
            <w:rPr>
              <w:sz w:val="15"/>
              <w:szCs w:val="15"/>
            </w:rPr>
          </w:pPr>
        </w:p>
      </w:tc>
    </w:tr>
    <w:tr w:rsidR="00EC3996" w:rsidTr="00E15EF8">
      <w:trPr>
        <w:cantSplit/>
      </w:trPr>
      <w:tc>
        <w:tcPr>
          <w:tcW w:w="4689" w:type="dxa"/>
          <w:gridSpan w:val="3"/>
          <w:noWrap/>
        </w:tcPr>
        <w:p w:rsidR="00EC3996" w:rsidRDefault="00EC3996" w:rsidP="00EC3996">
          <w:pPr>
            <w:spacing w:line="200" w:lineRule="exact"/>
            <w:ind w:left="910" w:hanging="910"/>
            <w:rPr>
              <w:sz w:val="15"/>
              <w:szCs w:val="15"/>
            </w:rPr>
          </w:pPr>
        </w:p>
      </w:tc>
      <w:tc>
        <w:tcPr>
          <w:tcW w:w="3958" w:type="dxa"/>
        </w:tcPr>
        <w:p w:rsidR="00EC3996" w:rsidRDefault="00EC3996" w:rsidP="00EC3996">
          <w:pPr>
            <w:spacing w:line="200" w:lineRule="exact"/>
            <w:ind w:left="677" w:hanging="677"/>
            <w:rPr>
              <w:sz w:val="15"/>
              <w:szCs w:val="15"/>
            </w:rPr>
          </w:pPr>
          <w:r>
            <w:rPr>
              <w:sz w:val="15"/>
              <w:szCs w:val="15"/>
            </w:rPr>
            <w:t xml:space="preserve">Erstellt von: </w:t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DOCPROPERTY  Author  \* MERGEFORMAT </w:instrText>
          </w:r>
          <w:r>
            <w:rPr>
              <w:sz w:val="15"/>
              <w:szCs w:val="15"/>
            </w:rPr>
            <w:fldChar w:fldCharType="separate"/>
          </w:r>
          <w:r w:rsidR="00D56FD2">
            <w:rPr>
              <w:sz w:val="15"/>
              <w:szCs w:val="15"/>
            </w:rPr>
            <w:t>Olivier Brügger</w:t>
          </w:r>
          <w:r>
            <w:rPr>
              <w:sz w:val="15"/>
              <w:szCs w:val="15"/>
            </w:rPr>
            <w:fldChar w:fldCharType="end"/>
          </w:r>
        </w:p>
      </w:tc>
      <w:tc>
        <w:tcPr>
          <w:tcW w:w="851" w:type="dxa"/>
          <w:noWrap/>
          <w:vAlign w:val="bottom"/>
        </w:tcPr>
        <w:p w:rsidR="00EC3996" w:rsidRDefault="00EC3996" w:rsidP="00EC3996">
          <w:pPr>
            <w:spacing w:line="200" w:lineRule="exact"/>
            <w:jc w:val="right"/>
            <w:rPr>
              <w:sz w:val="15"/>
              <w:szCs w:val="15"/>
            </w:rPr>
          </w:pPr>
        </w:p>
      </w:tc>
    </w:tr>
    <w:tr w:rsidR="00EC3996" w:rsidTr="00E15EF8">
      <w:trPr>
        <w:cantSplit/>
      </w:trPr>
      <w:tc>
        <w:tcPr>
          <w:tcW w:w="2534" w:type="dxa"/>
          <w:noWrap/>
        </w:tcPr>
        <w:p w:rsidR="00EC3996" w:rsidRDefault="00EC3996" w:rsidP="00EC3996">
          <w:pPr>
            <w:spacing w:line="200" w:lineRule="exact"/>
            <w:ind w:left="910" w:hanging="910"/>
            <w:rPr>
              <w:sz w:val="15"/>
              <w:szCs w:val="15"/>
            </w:rPr>
          </w:pPr>
        </w:p>
      </w:tc>
      <w:tc>
        <w:tcPr>
          <w:tcW w:w="782" w:type="dxa"/>
        </w:tcPr>
        <w:p w:rsidR="00EC3996" w:rsidRDefault="00EC3996" w:rsidP="00EC3996">
          <w:pPr>
            <w:spacing w:line="200" w:lineRule="exact"/>
            <w:ind w:left="556" w:hanging="556"/>
            <w:rPr>
              <w:sz w:val="15"/>
              <w:szCs w:val="15"/>
            </w:rPr>
          </w:pPr>
        </w:p>
      </w:tc>
      <w:tc>
        <w:tcPr>
          <w:tcW w:w="1373" w:type="dxa"/>
          <w:shd w:val="clear" w:color="auto" w:fill="auto"/>
          <w:noWrap/>
        </w:tcPr>
        <w:p w:rsidR="00EC3996" w:rsidRDefault="00EC3996" w:rsidP="00EC3996">
          <w:pPr>
            <w:spacing w:line="200" w:lineRule="exact"/>
            <w:ind w:left="827" w:hanging="827"/>
            <w:rPr>
              <w:sz w:val="15"/>
              <w:szCs w:val="15"/>
            </w:rPr>
          </w:pPr>
        </w:p>
      </w:tc>
      <w:tc>
        <w:tcPr>
          <w:tcW w:w="3958" w:type="dxa"/>
        </w:tcPr>
        <w:p w:rsidR="00EC3996" w:rsidRDefault="00EC3996" w:rsidP="00EC3996">
          <w:pPr>
            <w:spacing w:line="200" w:lineRule="exact"/>
            <w:ind w:left="677" w:hanging="677"/>
            <w:rPr>
              <w:sz w:val="15"/>
              <w:szCs w:val="15"/>
            </w:rPr>
          </w:pPr>
          <w:proofErr w:type="spellStart"/>
          <w:r>
            <w:rPr>
              <w:sz w:val="15"/>
              <w:szCs w:val="15"/>
            </w:rPr>
            <w:t>Owner</w:t>
          </w:r>
          <w:proofErr w:type="spellEnd"/>
          <w:r>
            <w:rPr>
              <w:sz w:val="15"/>
              <w:szCs w:val="15"/>
            </w:rPr>
            <w:t xml:space="preserve">: </w:t>
          </w:r>
          <w:r>
            <w:rPr>
              <w:sz w:val="15"/>
              <w:szCs w:val="15"/>
            </w:rPr>
            <w:fldChar w:fldCharType="begin"/>
          </w:r>
          <w:r>
            <w:rPr>
              <w:sz w:val="15"/>
              <w:szCs w:val="15"/>
            </w:rPr>
            <w:instrText xml:space="preserve"> DOCPROPERTY  DocumentOwner  \* MERGEFORMAT </w:instrText>
          </w:r>
          <w:r>
            <w:rPr>
              <w:sz w:val="15"/>
              <w:szCs w:val="15"/>
            </w:rPr>
            <w:fldChar w:fldCharType="separate"/>
          </w:r>
          <w:r w:rsidR="00D56FD2">
            <w:rPr>
              <w:sz w:val="15"/>
              <w:szCs w:val="15"/>
            </w:rPr>
            <w:t xml:space="preserve"> </w:t>
          </w:r>
          <w:r>
            <w:rPr>
              <w:sz w:val="15"/>
              <w:szCs w:val="15"/>
            </w:rPr>
            <w:fldChar w:fldCharType="end"/>
          </w:r>
        </w:p>
      </w:tc>
      <w:tc>
        <w:tcPr>
          <w:tcW w:w="851" w:type="dxa"/>
          <w:noWrap/>
          <w:vAlign w:val="bottom"/>
        </w:tcPr>
        <w:p w:rsidR="00EC3996" w:rsidRDefault="00EC3996" w:rsidP="00EC3996">
          <w:pPr>
            <w:spacing w:line="200" w:lineRule="exact"/>
            <w:jc w:val="right"/>
            <w:rPr>
              <w:sz w:val="15"/>
              <w:szCs w:val="15"/>
            </w:rPr>
          </w:pPr>
        </w:p>
      </w:tc>
    </w:tr>
  </w:tbl>
  <w:p w:rsidR="00070E15" w:rsidRDefault="00EC3996">
    <w:pPr>
      <w:pStyle w:val="Kopfzeile"/>
    </w:pPr>
    <w:r>
      <w:rPr>
        <w:noProof/>
        <w:lang w:val="de-DE"/>
      </w:rPr>
      <w:drawing>
        <wp:anchor distT="0" distB="0" distL="114300" distR="114300" simplePos="0" relativeHeight="251671552" behindDoc="1" locked="0" layoutInCell="1" allowOverlap="1" wp14:anchorId="235080CE" wp14:editId="626A17B4">
          <wp:simplePos x="0" y="0"/>
          <wp:positionH relativeFrom="page">
            <wp:posOffset>720090</wp:posOffset>
          </wp:positionH>
          <wp:positionV relativeFrom="page">
            <wp:posOffset>540385</wp:posOffset>
          </wp:positionV>
          <wp:extent cx="1256400" cy="687600"/>
          <wp:effectExtent l="0" t="0" r="1270" b="0"/>
          <wp:wrapNone/>
          <wp:docPr id="2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login 4f d_f_i zugeschnit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6400" cy="68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06C4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7C1C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1015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4C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743A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58BB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0A6A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4039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961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C4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B74FB"/>
    <w:multiLevelType w:val="multilevel"/>
    <w:tmpl w:val="72FA69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1350CE5"/>
    <w:multiLevelType w:val="multilevel"/>
    <w:tmpl w:val="E7BA870A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E2001A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5E6124"/>
    <w:multiLevelType w:val="multilevel"/>
    <w:tmpl w:val="11F4FB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089D244D"/>
    <w:multiLevelType w:val="multilevel"/>
    <w:tmpl w:val="F6FE246A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E2001A"/>
      </w:rPr>
    </w:lvl>
    <w:lvl w:ilvl="1">
      <w:start w:val="1"/>
      <w:numFmt w:val="bullet"/>
      <w:lvlText w:val=""/>
      <w:lvlJc w:val="left"/>
      <w:pPr>
        <w:tabs>
          <w:tab w:val="num" w:pos="340"/>
        </w:tabs>
        <w:ind w:left="510" w:hanging="340"/>
      </w:pPr>
      <w:rPr>
        <w:rFonts w:ascii="Wingdings" w:hAnsi="Wingdings" w:hint="default"/>
        <w:color w:val="E2001A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851" w:hanging="171"/>
      </w:pPr>
      <w:rPr>
        <w:rFonts w:ascii="Wingdings" w:hAnsi="Wingdings" w:hint="default"/>
        <w:color w:val="E2001A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209798F"/>
    <w:multiLevelType w:val="multilevel"/>
    <w:tmpl w:val="38F67F1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21838A7"/>
    <w:multiLevelType w:val="multilevel"/>
    <w:tmpl w:val="8BE084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29043C"/>
    <w:multiLevelType w:val="multilevel"/>
    <w:tmpl w:val="95160672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E2001A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530" w:hanging="360"/>
      </w:pPr>
      <w:rPr>
        <w:rFonts w:ascii="Wingdings" w:hAnsi="Wingdings" w:hint="default"/>
        <w:color w:val="E2001A"/>
      </w:rPr>
    </w:lvl>
    <w:lvl w:ilvl="2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  <w:color w:val="E2001A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10"/>
        </w:tabs>
        <w:ind w:left="16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</w:abstractNum>
  <w:abstractNum w:abstractNumId="17" w15:restartNumberingAfterBreak="0">
    <w:nsid w:val="25D22363"/>
    <w:multiLevelType w:val="hybridMultilevel"/>
    <w:tmpl w:val="8BE0844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2B0E7F"/>
    <w:multiLevelType w:val="hybridMultilevel"/>
    <w:tmpl w:val="D318F2E6"/>
    <w:lvl w:ilvl="0" w:tplc="4746AB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2001A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0433FF"/>
    <w:multiLevelType w:val="multilevel"/>
    <w:tmpl w:val="47DAE56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C6333DD"/>
    <w:multiLevelType w:val="multilevel"/>
    <w:tmpl w:val="36D624F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2001A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7368BF"/>
    <w:multiLevelType w:val="multilevel"/>
    <w:tmpl w:val="5EB252EE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D8C17E8"/>
    <w:multiLevelType w:val="multilevel"/>
    <w:tmpl w:val="4F54B772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E2001A"/>
      </w:rPr>
    </w:lvl>
    <w:lvl w:ilvl="1">
      <w:start w:val="1"/>
      <w:numFmt w:val="bullet"/>
      <w:lvlText w:val=""/>
      <w:lvlJc w:val="left"/>
      <w:pPr>
        <w:tabs>
          <w:tab w:val="num" w:pos="340"/>
        </w:tabs>
        <w:ind w:left="510" w:hanging="170"/>
      </w:pPr>
      <w:rPr>
        <w:rFonts w:ascii="Wingdings" w:hAnsi="Wingdings" w:hint="default"/>
        <w:color w:val="E2001A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851" w:hanging="171"/>
      </w:pPr>
      <w:rPr>
        <w:rFonts w:ascii="Wingdings" w:hAnsi="Wingdings" w:hint="default"/>
        <w:color w:val="E2001A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43144B"/>
    <w:multiLevelType w:val="multilevel"/>
    <w:tmpl w:val="71F661CE"/>
    <w:lvl w:ilvl="0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hint="default"/>
        <w:color w:val="E2001A"/>
      </w:rPr>
    </w:lvl>
    <w:lvl w:ilvl="1">
      <w:start w:val="1"/>
      <w:numFmt w:val="bullet"/>
      <w:pStyle w:val="Aufzhlung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color w:val="E2001A"/>
      </w:rPr>
    </w:lvl>
    <w:lvl w:ilvl="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color w:val="E2001A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10"/>
        </w:tabs>
        <w:ind w:left="16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</w:abstractNum>
  <w:abstractNum w:abstractNumId="24" w15:restartNumberingAfterBreak="0">
    <w:nsid w:val="69F51A56"/>
    <w:multiLevelType w:val="multilevel"/>
    <w:tmpl w:val="BF54AD0E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E2001A"/>
      </w:rPr>
    </w:lvl>
    <w:lvl w:ilvl="1">
      <w:start w:val="1"/>
      <w:numFmt w:val="bullet"/>
      <w:lvlText w:val=""/>
      <w:lvlJc w:val="left"/>
      <w:pPr>
        <w:tabs>
          <w:tab w:val="num" w:pos="340"/>
        </w:tabs>
        <w:ind w:left="510" w:hanging="170"/>
      </w:pPr>
      <w:rPr>
        <w:rFonts w:ascii="Wingdings" w:hAnsi="Wingdings" w:hint="default"/>
        <w:color w:val="E2001A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851" w:hanging="171"/>
      </w:pPr>
      <w:rPr>
        <w:rFonts w:ascii="Wingdings" w:hAnsi="Wingdings" w:hint="default"/>
        <w:color w:val="E2001A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DBC251E"/>
    <w:multiLevelType w:val="multilevel"/>
    <w:tmpl w:val="E7BA870A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E2001A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BF20D9"/>
    <w:multiLevelType w:val="hybridMultilevel"/>
    <w:tmpl w:val="E7BA870A"/>
    <w:lvl w:ilvl="0" w:tplc="163A3574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E2001A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35082B"/>
    <w:multiLevelType w:val="hybridMultilevel"/>
    <w:tmpl w:val="B130301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C0FF0"/>
    <w:multiLevelType w:val="multilevel"/>
    <w:tmpl w:val="3984FADA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E2001A"/>
      </w:rPr>
    </w:lvl>
    <w:lvl w:ilvl="1">
      <w:start w:val="1"/>
      <w:numFmt w:val="bullet"/>
      <w:lvlText w:val="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E2001A"/>
      </w:rPr>
    </w:lvl>
    <w:lvl w:ilvl="2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  <w:color w:val="E2001A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10"/>
        </w:tabs>
        <w:ind w:left="16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</w:abstractNum>
  <w:abstractNum w:abstractNumId="29" w15:restartNumberingAfterBreak="0">
    <w:nsid w:val="7BC9341E"/>
    <w:multiLevelType w:val="multilevel"/>
    <w:tmpl w:val="69EC0AB0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9"/>
  </w:num>
  <w:num w:numId="13">
    <w:abstractNumId w:val="10"/>
  </w:num>
  <w:num w:numId="14">
    <w:abstractNumId w:val="21"/>
  </w:num>
  <w:num w:numId="15">
    <w:abstractNumId w:val="12"/>
  </w:num>
  <w:num w:numId="16">
    <w:abstractNumId w:val="14"/>
  </w:num>
  <w:num w:numId="17">
    <w:abstractNumId w:val="17"/>
  </w:num>
  <w:num w:numId="18">
    <w:abstractNumId w:val="15"/>
  </w:num>
  <w:num w:numId="19">
    <w:abstractNumId w:val="18"/>
  </w:num>
  <w:num w:numId="20">
    <w:abstractNumId w:val="20"/>
  </w:num>
  <w:num w:numId="21">
    <w:abstractNumId w:val="26"/>
  </w:num>
  <w:num w:numId="22">
    <w:abstractNumId w:val="25"/>
  </w:num>
  <w:num w:numId="23">
    <w:abstractNumId w:val="11"/>
  </w:num>
  <w:num w:numId="24">
    <w:abstractNumId w:val="22"/>
  </w:num>
  <w:num w:numId="25">
    <w:abstractNumId w:val="23"/>
  </w:num>
  <w:num w:numId="26">
    <w:abstractNumId w:val="24"/>
  </w:num>
  <w:num w:numId="27">
    <w:abstractNumId w:val="13"/>
  </w:num>
  <w:num w:numId="28">
    <w:abstractNumId w:val="16"/>
  </w:num>
  <w:num w:numId="29">
    <w:abstractNumId w:val="28"/>
  </w:num>
  <w:num w:numId="30">
    <w:abstractNumId w:val="23"/>
    <w:lvlOverride w:ilvl="0">
      <w:startOverride w:val="1"/>
    </w:lvlOverride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097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D2"/>
    <w:rsid w:val="00001F6D"/>
    <w:rsid w:val="00004312"/>
    <w:rsid w:val="00022DC9"/>
    <w:rsid w:val="00032758"/>
    <w:rsid w:val="00033ED0"/>
    <w:rsid w:val="00044B25"/>
    <w:rsid w:val="00047573"/>
    <w:rsid w:val="00051B46"/>
    <w:rsid w:val="00051C6C"/>
    <w:rsid w:val="000534FC"/>
    <w:rsid w:val="00055960"/>
    <w:rsid w:val="000632D9"/>
    <w:rsid w:val="00070E15"/>
    <w:rsid w:val="00071A64"/>
    <w:rsid w:val="00074B6A"/>
    <w:rsid w:val="00080083"/>
    <w:rsid w:val="00082F90"/>
    <w:rsid w:val="000836FD"/>
    <w:rsid w:val="00086AB5"/>
    <w:rsid w:val="000A3C23"/>
    <w:rsid w:val="000A4D74"/>
    <w:rsid w:val="000A78DF"/>
    <w:rsid w:val="000B5206"/>
    <w:rsid w:val="000C33E2"/>
    <w:rsid w:val="000C3448"/>
    <w:rsid w:val="000D6183"/>
    <w:rsid w:val="000E125A"/>
    <w:rsid w:val="000E325E"/>
    <w:rsid w:val="000F0BE5"/>
    <w:rsid w:val="000F5BD0"/>
    <w:rsid w:val="00101F23"/>
    <w:rsid w:val="001027E2"/>
    <w:rsid w:val="0010781D"/>
    <w:rsid w:val="00110B28"/>
    <w:rsid w:val="00111376"/>
    <w:rsid w:val="00125211"/>
    <w:rsid w:val="00125B7D"/>
    <w:rsid w:val="00127DB9"/>
    <w:rsid w:val="00142F2B"/>
    <w:rsid w:val="001631C7"/>
    <w:rsid w:val="00167075"/>
    <w:rsid w:val="00170EFC"/>
    <w:rsid w:val="0017402B"/>
    <w:rsid w:val="00175F9B"/>
    <w:rsid w:val="001968C7"/>
    <w:rsid w:val="001A234F"/>
    <w:rsid w:val="001B3F15"/>
    <w:rsid w:val="001C6A53"/>
    <w:rsid w:val="001E2920"/>
    <w:rsid w:val="001E5F20"/>
    <w:rsid w:val="001F19CC"/>
    <w:rsid w:val="001F3DF7"/>
    <w:rsid w:val="001F662F"/>
    <w:rsid w:val="002116B6"/>
    <w:rsid w:val="00231186"/>
    <w:rsid w:val="002348C7"/>
    <w:rsid w:val="00245413"/>
    <w:rsid w:val="00245B53"/>
    <w:rsid w:val="00257BF6"/>
    <w:rsid w:val="00262AF5"/>
    <w:rsid w:val="00270BD4"/>
    <w:rsid w:val="00274074"/>
    <w:rsid w:val="00280F80"/>
    <w:rsid w:val="00285A85"/>
    <w:rsid w:val="002913AA"/>
    <w:rsid w:val="002B469D"/>
    <w:rsid w:val="002B72F2"/>
    <w:rsid w:val="002C2A05"/>
    <w:rsid w:val="002C594B"/>
    <w:rsid w:val="002C7EE2"/>
    <w:rsid w:val="002D0614"/>
    <w:rsid w:val="002D0C64"/>
    <w:rsid w:val="002D12F4"/>
    <w:rsid w:val="002D6576"/>
    <w:rsid w:val="002E39C1"/>
    <w:rsid w:val="002E77AF"/>
    <w:rsid w:val="002F2283"/>
    <w:rsid w:val="002F6088"/>
    <w:rsid w:val="002F7362"/>
    <w:rsid w:val="003003B1"/>
    <w:rsid w:val="00300D81"/>
    <w:rsid w:val="00307A77"/>
    <w:rsid w:val="00311BE8"/>
    <w:rsid w:val="00312501"/>
    <w:rsid w:val="00313765"/>
    <w:rsid w:val="00317A1C"/>
    <w:rsid w:val="00317DE6"/>
    <w:rsid w:val="0032428C"/>
    <w:rsid w:val="00333EC6"/>
    <w:rsid w:val="00334333"/>
    <w:rsid w:val="0033757D"/>
    <w:rsid w:val="00342198"/>
    <w:rsid w:val="00342DF4"/>
    <w:rsid w:val="00344BEA"/>
    <w:rsid w:val="00355CF8"/>
    <w:rsid w:val="0035674C"/>
    <w:rsid w:val="00361438"/>
    <w:rsid w:val="00374EB9"/>
    <w:rsid w:val="003777CF"/>
    <w:rsid w:val="00381A84"/>
    <w:rsid w:val="00382666"/>
    <w:rsid w:val="00391E16"/>
    <w:rsid w:val="00393BC0"/>
    <w:rsid w:val="00395495"/>
    <w:rsid w:val="0039684C"/>
    <w:rsid w:val="003A53E8"/>
    <w:rsid w:val="003B4632"/>
    <w:rsid w:val="003C21FF"/>
    <w:rsid w:val="003D5E60"/>
    <w:rsid w:val="003D7102"/>
    <w:rsid w:val="003D7E5E"/>
    <w:rsid w:val="003F71E6"/>
    <w:rsid w:val="00401812"/>
    <w:rsid w:val="00402249"/>
    <w:rsid w:val="00420041"/>
    <w:rsid w:val="004201B3"/>
    <w:rsid w:val="004349BB"/>
    <w:rsid w:val="00435EE2"/>
    <w:rsid w:val="00462B9C"/>
    <w:rsid w:val="00471D31"/>
    <w:rsid w:val="004743B4"/>
    <w:rsid w:val="00487081"/>
    <w:rsid w:val="0049164C"/>
    <w:rsid w:val="00496956"/>
    <w:rsid w:val="004A0F46"/>
    <w:rsid w:val="004A117C"/>
    <w:rsid w:val="004C09F8"/>
    <w:rsid w:val="004C0FA9"/>
    <w:rsid w:val="004C2245"/>
    <w:rsid w:val="004E1601"/>
    <w:rsid w:val="004E51CE"/>
    <w:rsid w:val="004F42A4"/>
    <w:rsid w:val="004F4395"/>
    <w:rsid w:val="004F4BFF"/>
    <w:rsid w:val="004F692F"/>
    <w:rsid w:val="004F7490"/>
    <w:rsid w:val="00514514"/>
    <w:rsid w:val="00515CBC"/>
    <w:rsid w:val="00517FC3"/>
    <w:rsid w:val="00527EFE"/>
    <w:rsid w:val="0053256D"/>
    <w:rsid w:val="005360D0"/>
    <w:rsid w:val="00537AB0"/>
    <w:rsid w:val="00542B8D"/>
    <w:rsid w:val="005443E2"/>
    <w:rsid w:val="00547F95"/>
    <w:rsid w:val="00556FAA"/>
    <w:rsid w:val="00571FCB"/>
    <w:rsid w:val="00577B19"/>
    <w:rsid w:val="00592A2A"/>
    <w:rsid w:val="00593090"/>
    <w:rsid w:val="00594C5D"/>
    <w:rsid w:val="005A02E7"/>
    <w:rsid w:val="005A0683"/>
    <w:rsid w:val="005A1E04"/>
    <w:rsid w:val="005A3BF0"/>
    <w:rsid w:val="005A76D4"/>
    <w:rsid w:val="005C67F1"/>
    <w:rsid w:val="005D690D"/>
    <w:rsid w:val="005E065C"/>
    <w:rsid w:val="005E120B"/>
    <w:rsid w:val="005E1604"/>
    <w:rsid w:val="005E269F"/>
    <w:rsid w:val="005F2A7C"/>
    <w:rsid w:val="005F719C"/>
    <w:rsid w:val="0060054F"/>
    <w:rsid w:val="006125D2"/>
    <w:rsid w:val="00612FED"/>
    <w:rsid w:val="00613593"/>
    <w:rsid w:val="00617C13"/>
    <w:rsid w:val="00624118"/>
    <w:rsid w:val="00624C3B"/>
    <w:rsid w:val="00632476"/>
    <w:rsid w:val="00634705"/>
    <w:rsid w:val="00634E1B"/>
    <w:rsid w:val="00644789"/>
    <w:rsid w:val="00645E4F"/>
    <w:rsid w:val="00647B8A"/>
    <w:rsid w:val="006534DF"/>
    <w:rsid w:val="006552A5"/>
    <w:rsid w:val="00664A83"/>
    <w:rsid w:val="00677673"/>
    <w:rsid w:val="006827CB"/>
    <w:rsid w:val="0068327A"/>
    <w:rsid w:val="00684FB2"/>
    <w:rsid w:val="00685102"/>
    <w:rsid w:val="006A3C4A"/>
    <w:rsid w:val="006A6478"/>
    <w:rsid w:val="006F2683"/>
    <w:rsid w:val="006F2A46"/>
    <w:rsid w:val="006F40C3"/>
    <w:rsid w:val="007006EC"/>
    <w:rsid w:val="00707201"/>
    <w:rsid w:val="0070744B"/>
    <w:rsid w:val="00713136"/>
    <w:rsid w:val="00716582"/>
    <w:rsid w:val="0072720F"/>
    <w:rsid w:val="00730B7F"/>
    <w:rsid w:val="0073164E"/>
    <w:rsid w:val="00734536"/>
    <w:rsid w:val="007369B0"/>
    <w:rsid w:val="007440F6"/>
    <w:rsid w:val="007445AC"/>
    <w:rsid w:val="00747967"/>
    <w:rsid w:val="00751324"/>
    <w:rsid w:val="0075417E"/>
    <w:rsid w:val="007550C5"/>
    <w:rsid w:val="00756F9A"/>
    <w:rsid w:val="007615C4"/>
    <w:rsid w:val="00762F6C"/>
    <w:rsid w:val="00763061"/>
    <w:rsid w:val="00763224"/>
    <w:rsid w:val="00771634"/>
    <w:rsid w:val="00783295"/>
    <w:rsid w:val="007834FA"/>
    <w:rsid w:val="0078412B"/>
    <w:rsid w:val="00784C18"/>
    <w:rsid w:val="00790691"/>
    <w:rsid w:val="0079288F"/>
    <w:rsid w:val="0079688E"/>
    <w:rsid w:val="007A3A83"/>
    <w:rsid w:val="007B3FD6"/>
    <w:rsid w:val="007D2C84"/>
    <w:rsid w:val="007E042C"/>
    <w:rsid w:val="007E0C53"/>
    <w:rsid w:val="007E172B"/>
    <w:rsid w:val="007E1ED0"/>
    <w:rsid w:val="007E6E86"/>
    <w:rsid w:val="007E7022"/>
    <w:rsid w:val="007F22D5"/>
    <w:rsid w:val="007F31FE"/>
    <w:rsid w:val="007F5ED7"/>
    <w:rsid w:val="007F618C"/>
    <w:rsid w:val="00806B78"/>
    <w:rsid w:val="00806E96"/>
    <w:rsid w:val="0081196C"/>
    <w:rsid w:val="00821D62"/>
    <w:rsid w:val="00823753"/>
    <w:rsid w:val="00825E61"/>
    <w:rsid w:val="00827065"/>
    <w:rsid w:val="00827086"/>
    <w:rsid w:val="00827109"/>
    <w:rsid w:val="00837DDB"/>
    <w:rsid w:val="008401B6"/>
    <w:rsid w:val="0084417F"/>
    <w:rsid w:val="00845177"/>
    <w:rsid w:val="00847169"/>
    <w:rsid w:val="00847393"/>
    <w:rsid w:val="00847D05"/>
    <w:rsid w:val="00850659"/>
    <w:rsid w:val="008516E2"/>
    <w:rsid w:val="00864977"/>
    <w:rsid w:val="00876A30"/>
    <w:rsid w:val="00882ACE"/>
    <w:rsid w:val="0088778A"/>
    <w:rsid w:val="00891F08"/>
    <w:rsid w:val="00894335"/>
    <w:rsid w:val="008A7E70"/>
    <w:rsid w:val="008B2B9D"/>
    <w:rsid w:val="008B3030"/>
    <w:rsid w:val="008B38E3"/>
    <w:rsid w:val="008C2265"/>
    <w:rsid w:val="00906F5F"/>
    <w:rsid w:val="00911991"/>
    <w:rsid w:val="00913C84"/>
    <w:rsid w:val="00914B00"/>
    <w:rsid w:val="009167A2"/>
    <w:rsid w:val="009231EF"/>
    <w:rsid w:val="0092537B"/>
    <w:rsid w:val="00925484"/>
    <w:rsid w:val="0093240D"/>
    <w:rsid w:val="00946E4A"/>
    <w:rsid w:val="00947BA2"/>
    <w:rsid w:val="00962185"/>
    <w:rsid w:val="00975E5B"/>
    <w:rsid w:val="009763CC"/>
    <w:rsid w:val="00976B97"/>
    <w:rsid w:val="00997295"/>
    <w:rsid w:val="009A3522"/>
    <w:rsid w:val="009A62BB"/>
    <w:rsid w:val="009B0BAB"/>
    <w:rsid w:val="009C715C"/>
    <w:rsid w:val="009D4735"/>
    <w:rsid w:val="009D5EB4"/>
    <w:rsid w:val="009E57F2"/>
    <w:rsid w:val="009F181F"/>
    <w:rsid w:val="009F2EF0"/>
    <w:rsid w:val="009F39D9"/>
    <w:rsid w:val="00A01682"/>
    <w:rsid w:val="00A01AF9"/>
    <w:rsid w:val="00A030D8"/>
    <w:rsid w:val="00A036C4"/>
    <w:rsid w:val="00A11924"/>
    <w:rsid w:val="00A12283"/>
    <w:rsid w:val="00A150C6"/>
    <w:rsid w:val="00A23FBB"/>
    <w:rsid w:val="00A409F1"/>
    <w:rsid w:val="00A451BB"/>
    <w:rsid w:val="00A52013"/>
    <w:rsid w:val="00A55B11"/>
    <w:rsid w:val="00A57F26"/>
    <w:rsid w:val="00A603D7"/>
    <w:rsid w:val="00A63742"/>
    <w:rsid w:val="00A64E39"/>
    <w:rsid w:val="00A70AE7"/>
    <w:rsid w:val="00A729D3"/>
    <w:rsid w:val="00A754C9"/>
    <w:rsid w:val="00A82EA4"/>
    <w:rsid w:val="00A85ED1"/>
    <w:rsid w:val="00A94013"/>
    <w:rsid w:val="00AA2E86"/>
    <w:rsid w:val="00AA7AEF"/>
    <w:rsid w:val="00AC6010"/>
    <w:rsid w:val="00AC622B"/>
    <w:rsid w:val="00AD5EA5"/>
    <w:rsid w:val="00AD6341"/>
    <w:rsid w:val="00AE0A6F"/>
    <w:rsid w:val="00AE5FC9"/>
    <w:rsid w:val="00B01569"/>
    <w:rsid w:val="00B01AF2"/>
    <w:rsid w:val="00B07F63"/>
    <w:rsid w:val="00B17FBD"/>
    <w:rsid w:val="00B30AC6"/>
    <w:rsid w:val="00B34B91"/>
    <w:rsid w:val="00B36B08"/>
    <w:rsid w:val="00B40B7B"/>
    <w:rsid w:val="00B43226"/>
    <w:rsid w:val="00B47311"/>
    <w:rsid w:val="00B533B4"/>
    <w:rsid w:val="00B650E8"/>
    <w:rsid w:val="00B65BEB"/>
    <w:rsid w:val="00B70135"/>
    <w:rsid w:val="00B71C13"/>
    <w:rsid w:val="00B72767"/>
    <w:rsid w:val="00B75083"/>
    <w:rsid w:val="00B76258"/>
    <w:rsid w:val="00B8325B"/>
    <w:rsid w:val="00B857E0"/>
    <w:rsid w:val="00B85ACE"/>
    <w:rsid w:val="00B92BB3"/>
    <w:rsid w:val="00B93C77"/>
    <w:rsid w:val="00B94A63"/>
    <w:rsid w:val="00BA299B"/>
    <w:rsid w:val="00BA63A9"/>
    <w:rsid w:val="00BA64E5"/>
    <w:rsid w:val="00BB0549"/>
    <w:rsid w:val="00BB0D26"/>
    <w:rsid w:val="00BB59B5"/>
    <w:rsid w:val="00BC3AA5"/>
    <w:rsid w:val="00BC6048"/>
    <w:rsid w:val="00BC7A55"/>
    <w:rsid w:val="00BD6F45"/>
    <w:rsid w:val="00BE4138"/>
    <w:rsid w:val="00BE7823"/>
    <w:rsid w:val="00BF0503"/>
    <w:rsid w:val="00BF1996"/>
    <w:rsid w:val="00BF1F80"/>
    <w:rsid w:val="00C002AD"/>
    <w:rsid w:val="00C01D8F"/>
    <w:rsid w:val="00C0345D"/>
    <w:rsid w:val="00C049B5"/>
    <w:rsid w:val="00C11493"/>
    <w:rsid w:val="00C20DA4"/>
    <w:rsid w:val="00C23BAA"/>
    <w:rsid w:val="00C402C8"/>
    <w:rsid w:val="00C42CD1"/>
    <w:rsid w:val="00C43E6D"/>
    <w:rsid w:val="00C479F9"/>
    <w:rsid w:val="00C6111C"/>
    <w:rsid w:val="00C61BD8"/>
    <w:rsid w:val="00C62C8F"/>
    <w:rsid w:val="00C647B7"/>
    <w:rsid w:val="00C711A7"/>
    <w:rsid w:val="00C72264"/>
    <w:rsid w:val="00C74A0C"/>
    <w:rsid w:val="00C75B87"/>
    <w:rsid w:val="00C77032"/>
    <w:rsid w:val="00C80B70"/>
    <w:rsid w:val="00C84B72"/>
    <w:rsid w:val="00C867D7"/>
    <w:rsid w:val="00C924C7"/>
    <w:rsid w:val="00C924DC"/>
    <w:rsid w:val="00C93A37"/>
    <w:rsid w:val="00CB37CC"/>
    <w:rsid w:val="00CC0B4B"/>
    <w:rsid w:val="00CC1A4F"/>
    <w:rsid w:val="00CC6A88"/>
    <w:rsid w:val="00CD0988"/>
    <w:rsid w:val="00CD38BE"/>
    <w:rsid w:val="00CE2288"/>
    <w:rsid w:val="00CF3FBF"/>
    <w:rsid w:val="00D1023C"/>
    <w:rsid w:val="00D1786B"/>
    <w:rsid w:val="00D237AE"/>
    <w:rsid w:val="00D31BF5"/>
    <w:rsid w:val="00D349B9"/>
    <w:rsid w:val="00D4061A"/>
    <w:rsid w:val="00D45928"/>
    <w:rsid w:val="00D508B9"/>
    <w:rsid w:val="00D56FD2"/>
    <w:rsid w:val="00D57584"/>
    <w:rsid w:val="00D57F07"/>
    <w:rsid w:val="00D60819"/>
    <w:rsid w:val="00D65354"/>
    <w:rsid w:val="00D67674"/>
    <w:rsid w:val="00D742BA"/>
    <w:rsid w:val="00D82E1E"/>
    <w:rsid w:val="00D82ECB"/>
    <w:rsid w:val="00D85258"/>
    <w:rsid w:val="00D87497"/>
    <w:rsid w:val="00DA4977"/>
    <w:rsid w:val="00DA6AF7"/>
    <w:rsid w:val="00DB16B7"/>
    <w:rsid w:val="00DB38A3"/>
    <w:rsid w:val="00DB7251"/>
    <w:rsid w:val="00DC1326"/>
    <w:rsid w:val="00DC14B4"/>
    <w:rsid w:val="00DD3A60"/>
    <w:rsid w:val="00DD69DA"/>
    <w:rsid w:val="00DD7D74"/>
    <w:rsid w:val="00DE67BA"/>
    <w:rsid w:val="00DF25D6"/>
    <w:rsid w:val="00DF661E"/>
    <w:rsid w:val="00E027D6"/>
    <w:rsid w:val="00E0578E"/>
    <w:rsid w:val="00E07505"/>
    <w:rsid w:val="00E10A1E"/>
    <w:rsid w:val="00E10F73"/>
    <w:rsid w:val="00E15EF8"/>
    <w:rsid w:val="00E203EC"/>
    <w:rsid w:val="00E21017"/>
    <w:rsid w:val="00E23BF6"/>
    <w:rsid w:val="00E242CD"/>
    <w:rsid w:val="00E31E20"/>
    <w:rsid w:val="00E33C11"/>
    <w:rsid w:val="00E3415D"/>
    <w:rsid w:val="00E36FE7"/>
    <w:rsid w:val="00E42275"/>
    <w:rsid w:val="00E52A8C"/>
    <w:rsid w:val="00E54ED7"/>
    <w:rsid w:val="00E54FAF"/>
    <w:rsid w:val="00E611A3"/>
    <w:rsid w:val="00E613FC"/>
    <w:rsid w:val="00E66B03"/>
    <w:rsid w:val="00E8155A"/>
    <w:rsid w:val="00E8350B"/>
    <w:rsid w:val="00E85189"/>
    <w:rsid w:val="00E8751D"/>
    <w:rsid w:val="00EA3416"/>
    <w:rsid w:val="00EB3CA3"/>
    <w:rsid w:val="00EC3996"/>
    <w:rsid w:val="00EC4285"/>
    <w:rsid w:val="00ED1E86"/>
    <w:rsid w:val="00ED69EA"/>
    <w:rsid w:val="00EE11DA"/>
    <w:rsid w:val="00EF6EB4"/>
    <w:rsid w:val="00F062BF"/>
    <w:rsid w:val="00F06801"/>
    <w:rsid w:val="00F103D3"/>
    <w:rsid w:val="00F11252"/>
    <w:rsid w:val="00F2004F"/>
    <w:rsid w:val="00F2140C"/>
    <w:rsid w:val="00F26C02"/>
    <w:rsid w:val="00F33439"/>
    <w:rsid w:val="00F4492A"/>
    <w:rsid w:val="00F44B13"/>
    <w:rsid w:val="00F46488"/>
    <w:rsid w:val="00F539DD"/>
    <w:rsid w:val="00F545E0"/>
    <w:rsid w:val="00F57F68"/>
    <w:rsid w:val="00F733B3"/>
    <w:rsid w:val="00F97341"/>
    <w:rsid w:val="00FA2092"/>
    <w:rsid w:val="00FB0B58"/>
    <w:rsid w:val="00FB1F82"/>
    <w:rsid w:val="00FB61B1"/>
    <w:rsid w:val="00FC5635"/>
    <w:rsid w:val="00FD1278"/>
    <w:rsid w:val="00FF0DD0"/>
    <w:rsid w:val="00FF2770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="f" fillcolor="white" stroke="f">
      <v:fill color="white" on="f"/>
      <v:stroke on="f"/>
      <v:textbox style="mso-fit-shape-to-text:t" inset="0,0,0,0"/>
    </o:shapedefaults>
    <o:shapelayout v:ext="edit">
      <o:idmap v:ext="edit" data="1"/>
    </o:shapelayout>
  </w:shapeDefaults>
  <w:decimalSymbol w:val="."/>
  <w:listSeparator w:val=";"/>
  <w14:docId w14:val="7C506C75"/>
  <w15:docId w15:val="{7EF1A73F-99DB-4B44-9107-8FDBBA5F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7393"/>
    <w:rPr>
      <w:rFonts w:ascii="Arial" w:hAnsi="Arial"/>
      <w:szCs w:val="24"/>
      <w:lang w:eastAsia="de-DE"/>
    </w:rPr>
  </w:style>
  <w:style w:type="paragraph" w:styleId="berschrift1">
    <w:name w:val="heading 1"/>
    <w:basedOn w:val="Standard"/>
    <w:next w:val="Fliesstext"/>
    <w:qFormat/>
    <w:rsid w:val="00847393"/>
    <w:pPr>
      <w:keepNext/>
      <w:numPr>
        <w:numId w:val="11"/>
      </w:numPr>
      <w:spacing w:after="280"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Fliesstext"/>
    <w:qFormat/>
    <w:rsid w:val="00487081"/>
    <w:pPr>
      <w:keepNext/>
      <w:numPr>
        <w:ilvl w:val="1"/>
        <w:numId w:val="11"/>
      </w:numPr>
      <w:spacing w:after="280"/>
      <w:outlineLvl w:val="1"/>
    </w:pPr>
    <w:rPr>
      <w:rFonts w:cs="Arial"/>
      <w:b/>
      <w:bCs/>
      <w:iCs/>
      <w:sz w:val="24"/>
    </w:rPr>
  </w:style>
  <w:style w:type="paragraph" w:styleId="berschrift3">
    <w:name w:val="heading 3"/>
    <w:basedOn w:val="Standard"/>
    <w:next w:val="Fliesstext"/>
    <w:qFormat/>
    <w:rsid w:val="00487081"/>
    <w:pPr>
      <w:keepNext/>
      <w:numPr>
        <w:ilvl w:val="2"/>
        <w:numId w:val="11"/>
      </w:numPr>
      <w:spacing w:after="280"/>
      <w:outlineLvl w:val="2"/>
    </w:pPr>
    <w:rPr>
      <w:rFonts w:cs="Arial"/>
      <w:b/>
      <w:bCs/>
      <w:sz w:val="24"/>
      <w:lang w:val="de-DE"/>
    </w:rPr>
  </w:style>
  <w:style w:type="paragraph" w:styleId="berschrift4">
    <w:name w:val="heading 4"/>
    <w:basedOn w:val="Standard"/>
    <w:next w:val="Fliesstext"/>
    <w:qFormat/>
    <w:rsid w:val="00487081"/>
    <w:pPr>
      <w:keepNext/>
      <w:spacing w:line="280" w:lineRule="exact"/>
      <w:outlineLvl w:val="3"/>
    </w:pPr>
    <w:rPr>
      <w:rFonts w:cs="Arial"/>
      <w:b/>
      <w:bCs/>
      <w:szCs w:val="20"/>
    </w:rPr>
  </w:style>
  <w:style w:type="paragraph" w:styleId="berschrift5">
    <w:name w:val="heading 5"/>
    <w:basedOn w:val="Standard"/>
    <w:next w:val="Fliesstext"/>
    <w:qFormat/>
    <w:rsid w:val="00847393"/>
    <w:pPr>
      <w:numPr>
        <w:ilvl w:val="4"/>
        <w:numId w:val="11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Fliesstext"/>
    <w:qFormat/>
    <w:rsid w:val="00E8751D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Fliesstext"/>
    <w:qFormat/>
    <w:rsid w:val="00E8751D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Fliesstext"/>
    <w:qFormat/>
    <w:rsid w:val="00E8751D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Fliesstext"/>
    <w:qFormat/>
    <w:rsid w:val="00E8751D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763CC"/>
    <w:rPr>
      <w:sz w:val="17"/>
    </w:rPr>
  </w:style>
  <w:style w:type="paragraph" w:styleId="Fuzeile">
    <w:name w:val="footer"/>
    <w:basedOn w:val="Standard"/>
    <w:rsid w:val="009763CC"/>
    <w:pPr>
      <w:tabs>
        <w:tab w:val="right" w:pos="8505"/>
      </w:tabs>
    </w:pPr>
  </w:style>
  <w:style w:type="paragraph" w:customStyle="1" w:styleId="Haupttitel">
    <w:name w:val="Haupttitel"/>
    <w:basedOn w:val="Standard"/>
    <w:next w:val="Subtitel"/>
    <w:rsid w:val="009E57F2"/>
    <w:pPr>
      <w:spacing w:after="120" w:line="600" w:lineRule="exact"/>
    </w:pPr>
    <w:rPr>
      <w:b/>
      <w:sz w:val="48"/>
    </w:rPr>
  </w:style>
  <w:style w:type="character" w:styleId="Seitenzahl">
    <w:name w:val="page number"/>
    <w:basedOn w:val="Absatz-Standardschriftart"/>
    <w:rsid w:val="00E8350B"/>
  </w:style>
  <w:style w:type="paragraph" w:customStyle="1" w:styleId="-Inhaltsverzeichnis">
    <w:name w:val="Ü-Inhaltsverzeichnis"/>
    <w:basedOn w:val="Standard"/>
    <w:next w:val="Standard"/>
    <w:rsid w:val="00847393"/>
    <w:pPr>
      <w:spacing w:after="280"/>
    </w:pPr>
    <w:rPr>
      <w:b/>
      <w:sz w:val="28"/>
      <w:szCs w:val="28"/>
    </w:rPr>
  </w:style>
  <w:style w:type="paragraph" w:customStyle="1" w:styleId="Fliesstext">
    <w:name w:val="Fliesstext"/>
    <w:basedOn w:val="Standard"/>
    <w:qFormat/>
    <w:rsid w:val="00471D31"/>
    <w:pPr>
      <w:spacing w:after="280" w:line="280" w:lineRule="exact"/>
    </w:pPr>
  </w:style>
  <w:style w:type="paragraph" w:customStyle="1" w:styleId="Aufzhlung">
    <w:name w:val="Aufzählung"/>
    <w:basedOn w:val="Standard"/>
    <w:qFormat/>
    <w:rsid w:val="006F40C3"/>
    <w:pPr>
      <w:numPr>
        <w:ilvl w:val="1"/>
        <w:numId w:val="25"/>
      </w:numPr>
      <w:spacing w:after="280" w:line="280" w:lineRule="exact"/>
      <w:ind w:left="170"/>
      <w:contextualSpacing/>
    </w:pPr>
  </w:style>
  <w:style w:type="character" w:styleId="Hyperlink">
    <w:name w:val="Hyperlink"/>
    <w:basedOn w:val="Absatz-Standardschriftart"/>
    <w:uiPriority w:val="99"/>
    <w:rsid w:val="007E6E8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4F7490"/>
    <w:pPr>
      <w:tabs>
        <w:tab w:val="left" w:pos="1021"/>
        <w:tab w:val="right" w:leader="underscore" w:pos="8494"/>
      </w:tabs>
      <w:spacing w:before="320" w:after="320"/>
      <w:ind w:left="1021" w:hanging="1021"/>
    </w:pPr>
    <w:rPr>
      <w:b/>
      <w:sz w:val="24"/>
    </w:rPr>
  </w:style>
  <w:style w:type="paragraph" w:styleId="Verzeichnis2">
    <w:name w:val="toc 2"/>
    <w:basedOn w:val="Standard"/>
    <w:next w:val="Standard"/>
    <w:autoRedefine/>
    <w:semiHidden/>
    <w:rsid w:val="00B533B4"/>
    <w:pPr>
      <w:tabs>
        <w:tab w:val="left" w:pos="1021"/>
        <w:tab w:val="right" w:leader="underscore" w:pos="8494"/>
      </w:tabs>
      <w:spacing w:before="320"/>
      <w:ind w:left="1021" w:hanging="794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5E120B"/>
    <w:pPr>
      <w:tabs>
        <w:tab w:val="left" w:pos="1021"/>
        <w:tab w:val="right" w:leader="underscore" w:pos="8494"/>
      </w:tabs>
      <w:ind w:left="1021" w:hanging="794"/>
    </w:pPr>
    <w:rPr>
      <w:sz w:val="24"/>
    </w:rPr>
  </w:style>
  <w:style w:type="paragraph" w:customStyle="1" w:styleId="FliesstextohneAbstandnach">
    <w:name w:val="Fliesstext (ohne Abstand nach)"/>
    <w:basedOn w:val="Fliesstext"/>
    <w:qFormat/>
    <w:rsid w:val="00E23BF6"/>
    <w:pPr>
      <w:spacing w:after="0"/>
    </w:pPr>
  </w:style>
  <w:style w:type="paragraph" w:customStyle="1" w:styleId="TabFett">
    <w:name w:val="TabFett"/>
    <w:basedOn w:val="Standard"/>
    <w:rsid w:val="00DC1326"/>
    <w:pPr>
      <w:spacing w:line="280" w:lineRule="exact"/>
    </w:pPr>
    <w:rPr>
      <w:b/>
    </w:rPr>
  </w:style>
  <w:style w:type="paragraph" w:customStyle="1" w:styleId="Tab">
    <w:name w:val="Tab"/>
    <w:basedOn w:val="Standard"/>
    <w:rsid w:val="001F19CC"/>
    <w:pPr>
      <w:spacing w:line="280" w:lineRule="exact"/>
    </w:pPr>
  </w:style>
  <w:style w:type="paragraph" w:customStyle="1" w:styleId="Subtitel">
    <w:name w:val="Subtitel"/>
    <w:basedOn w:val="Standard"/>
    <w:next w:val="Fliesstext"/>
    <w:rsid w:val="009E57F2"/>
    <w:pPr>
      <w:spacing w:after="120"/>
    </w:pPr>
    <w:rPr>
      <w:b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1D8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1D8F"/>
    <w:rPr>
      <w:rFonts w:ascii="Tahoma" w:hAnsi="Tahoma" w:cs="Tahoma"/>
      <w:sz w:val="16"/>
      <w:szCs w:val="16"/>
      <w:lang w:eastAsia="de-DE"/>
    </w:rPr>
  </w:style>
  <w:style w:type="paragraph" w:styleId="Beschriftung">
    <w:name w:val="caption"/>
    <w:basedOn w:val="Fliesstext"/>
    <w:next w:val="Fliesstext"/>
    <w:uiPriority w:val="35"/>
    <w:unhideWhenUsed/>
    <w:qFormat/>
    <w:rsid w:val="00A12283"/>
    <w:pPr>
      <w:spacing w:before="57" w:after="567" w:line="240" w:lineRule="auto"/>
    </w:pPr>
    <w:rPr>
      <w:bCs/>
      <w:i/>
      <w:sz w:val="16"/>
      <w:szCs w:val="18"/>
    </w:rPr>
  </w:style>
  <w:style w:type="character" w:styleId="Platzhaltertext">
    <w:name w:val="Placeholder Text"/>
    <w:basedOn w:val="Absatz-Standardschriftart"/>
    <w:uiPriority w:val="99"/>
    <w:semiHidden/>
    <w:rsid w:val="00624118"/>
    <w:rPr>
      <w:color w:val="808080"/>
    </w:rPr>
  </w:style>
  <w:style w:type="paragraph" w:customStyle="1" w:styleId="Bild-Inline">
    <w:name w:val="Bild-Inline"/>
    <w:basedOn w:val="Standard"/>
    <w:next w:val="Fliesstext"/>
    <w:qFormat/>
    <w:rsid w:val="00A12283"/>
    <w:pPr>
      <w:keepNext/>
      <w:spacing w:after="113"/>
    </w:pPr>
    <w:rPr>
      <w:noProof/>
      <w:lang w:eastAsia="de-CH"/>
    </w:rPr>
  </w:style>
  <w:style w:type="paragraph" w:styleId="Listenabsatz">
    <w:name w:val="List Paragraph"/>
    <w:basedOn w:val="Standard"/>
    <w:uiPriority w:val="34"/>
    <w:qFormat/>
    <w:rsid w:val="00D56FD2"/>
    <w:pPr>
      <w:spacing w:after="360" w:line="276" w:lineRule="auto"/>
      <w:ind w:left="720"/>
      <w:contextualSpacing/>
    </w:pPr>
    <w:rPr>
      <w:rFonts w:ascii="Titillium" w:eastAsiaTheme="minorHAnsi" w:hAnsi="Titillium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data\login%20neue%20Kommunikationsvorlagen\Kommunikationsvorlagen\9%20Vorlagen%20Word\deutsch\Wordvorlage_intern_V2016_d.dotm" TargetMode="External"/></Relationships>
</file>

<file path=word/theme/theme1.xml><?xml version="1.0" encoding="utf-8"?>
<a:theme xmlns:a="http://schemas.openxmlformats.org/drawingml/2006/main" name="Larissa">
  <a:themeElements>
    <a:clrScheme name="login">
      <a:dk1>
        <a:sysClr val="windowText" lastClr="000000"/>
      </a:dk1>
      <a:lt1>
        <a:sysClr val="window" lastClr="FFFFFF"/>
      </a:lt1>
      <a:dk2>
        <a:srgbClr val="FFED00"/>
      </a:dk2>
      <a:lt2>
        <a:srgbClr val="EB0000"/>
      </a:lt2>
      <a:accent1>
        <a:srgbClr val="35444D"/>
      </a:accent1>
      <a:accent2>
        <a:srgbClr val="82CCA8"/>
      </a:accent2>
      <a:accent3>
        <a:srgbClr val="9086BC"/>
      </a:accent3>
      <a:accent4>
        <a:srgbClr val="00A0E0"/>
      </a:accent4>
      <a:accent5>
        <a:srgbClr val="585858"/>
      </a:accent5>
      <a:accent6>
        <a:srgbClr val="939393"/>
      </a:accent6>
      <a:hlink>
        <a:srgbClr val="00A0E0"/>
      </a:hlink>
      <a:folHlink>
        <a:srgbClr val="9086BC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icoLandscape" Type="http://schemas.openxmlformats.org/officeDocument/2006/relationships/image" Target="images/PortraitLandscapeHS.png"/><Relationship Id="icoInsertPicture" Type="http://schemas.openxmlformats.org/officeDocument/2006/relationships/image" Target="images/InsertPictureHS.png"/><Relationship Id="icoPageSection" Type="http://schemas.openxmlformats.org/officeDocument/2006/relationships/image" Target="images/SplitSubdocumentHS.png"/></Relationships>
</file>

<file path=customUI/customUI.xml><?xml version="1.0" encoding="utf-8"?>
<customUI xmlns="http://schemas.microsoft.com/office/2006/01/customui" onLoad="RibbonLoaded">
  <ribbon startFromScratch="false">
    <tabs>
      <tab id="LoginTab" getLabel="RX.GetLabel">
        <group id="LoginGroup" getLabel="RX.GetLabel">
          <button idMso="Heading1Apply" label="Überschrift 1" showImage="false" size="normal"/>
          <button idMso="Heading2Apply" label="Überschrift 2" showImage="false" size="normal"/>
          <button idMso="Heading3Apply" label="Überschrift 3" showImage="false" size="normal"/>
          <button id="Heading4" getLabel="RX.GetLabel" getSupertip="RX.GetSupertip" size="normal" onAction="RibbonWrapper.Heading4"/>
          <button id="RemoveHeadingNumbering" getLabel="RX.GetLabel" getSupertip="RX.GetSupertip" onAction="RibbonWrapper.RemoveHeadingNumbering"/>
          <button id="AddHeadingNumbering" getLabel="RX.GetLabel" getSupertip="RX.GetSupertip" onAction="RibbonWrapper.AddHeadingNumbering"/>
          <separator id="HeadingSeparator"/>
          <button id="BodyText" getLabel="RX.GetLabel" size="normal" getSupertip="RX.GetSupertip" onAction="RibbonWrapper.BodyText"/>
          <button id="BodyTextWithoutSpacing" getLabel="RX.GetLabel" getSupertip="RX.GetSupertip" size="normal" onAction="RibbonWrapper.BodyTextWithoutSpacing"/>
          <button id="UnorderedList" getLabel="RX.GetLabel" size="normal" getSupertip="RX.GetSupertip" onAction="RibbonWrapper.UnorderedList"/>
          <separator id="FlowtextSeparator"/>
          <button id="MainTitle" getLabel="RX.GetLabel" size="normal" getSupertip="RX.GetSupertip" onAction="RibbonWrapper.MainTitle"/>
          <button id="SubTitle" getLabel="RX.GetLabel" size="normal" getSupertip="RX.GetSupertip" onAction="RibbonWrapper.SubTitle"/>
          <button id="ChangeToLandscape" getLabel="RX.GetLabel" size="normal" getSupertip="RX.GetSupertip" onAction="RibbonWrapper.ChangeToLandscape"/>
        </group>
        <group id="InsertGroup" getLabel="RX.GetLabel">
          <button id="InsertTable5x5" getLabel="RX.GetLabel" getSupertip="RX.GetSupertip" onAction="RibbonWrapper.Table5x5"/>
          <button id="InsertTable6x5" getLabel="RX.GetLabel" getSupertip="RX.GetSupertip" onAction="RibbonWrapper.Table6x5"/>
          <separator id="InsertSeparator1"/>
          <button id="InsertImage" getLabel="RX.GetLabel" getSupertip="RX.GetSupertip" image="icoInsertPicture" onAction="RibbonWrapper.InsertImage"/>
          <button idMso="CaptionInsert" label="Bildunterschrift einfügen" size="normal"/>
          <button id="InsertImageToc" label="Abbildungsverzeichnis einfügen" getSupertip="RX.GetSupertip" imageMso="PhotoAlbumInsert" onAction="RibbonWrapper.InsertImageToc"/>
          <separator id="InsertSeparator2"/>
          <button idMso="PasteSpecialDialog" label="Inhalte einfügen" size="normal"/>
          <button idMso="PageBreakInsertWord" label="Seitenwechsel" imageMso="PageBreakInsertOrRemove" size="normal"/>
          <button id="InsertLandscapePage" getLabel="RX.GetLabel" getSupertip="RX.GetSupertip" image="icoLandscape" onAction="RibbonWrapper.InsertLandscapePage"/>
        </group>
        <group id="RemoveGroup" getLabel="RX.GetLabel">
          <button id="RemoveTitlePage" getLabel="RX.GetLabel" getSupertip="RX.GetSupertip" onAction="RibbonWrapper.RemoveTitlePage"/>
          <button id="RemoveToc" getLabel="RX.GetLabel" getSupertip="RX.GetSupertip" onAction="RibbonWrapper.RemoveToc"/>
        </group>
        <group id="MiscellaniousGroup" getLabel="RX.GetLabel">
          <button idMso="HeaderFooterEditHeader" label="Kopfzeile bearbeiten" size="normal"/>
          <button idMso="FieldsUpdate" label="Aktualisieren" size="normal"/>
          <button id="HeaderFooterFieldsUpdate" getLabel="RX.GetLabel" getSupertip="RX.GetSupertip" onAction="RibbonWrapper.UpdateHeaderFooterFields"/>
          <separator id="ToolsSeparator"/>
          <button idMso="HyphenationOptions" label="Silbentrennungsoptionen" size="normal"/>
          <toggleButton idMso="Subscript" label="Tiefgestellt" showLabel="true" size="normal"/>
          <toggleButton idMso="Superscript" label="Hochgestellt" showLabel="true" size="normal"/>
          <separator id="MiscSeparator"/>
          <gallery idMso="ThemeColorsGallery" label="Farben" size="normal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8FD42-9A7B-42AC-896A-123352E9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Wordvorlage_intern_V2016_d.dotm</Template>
  <TotalTime>0</TotalTime>
  <Pages>1</Pages>
  <Words>114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Login Polyvalent</vt:lpstr>
    </vt:vector>
  </TitlesOfParts>
  <Manager>Stephanie Kriesel</Manager>
  <Company>Evelix GmbH für login Berufsbildung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 Polyvalent</dc:title>
  <dc:creator>Olivier Brügger</dc:creator>
  <cp:lastModifiedBy>Olivier Brügger</cp:lastModifiedBy>
  <cp:revision>2</cp:revision>
  <cp:lastPrinted>2008-03-17T19:31:00Z</cp:lastPrinted>
  <dcterms:created xsi:type="dcterms:W3CDTF">2018-03-01T09:51:00Z</dcterms:created>
  <dcterms:modified xsi:type="dcterms:W3CDTF">2018-03-01T09:53:00Z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Owner">
    <vt:lpwstr> </vt:lpwstr>
  </property>
  <property fmtid="{D5CDD505-2E9C-101B-9397-08002B2CF9AE}" pid="3" name="DocumentVersion">
    <vt:lpwstr> </vt:lpwstr>
  </property>
  <property fmtid="{D5CDD505-2E9C-101B-9397-08002B2CF9AE}" pid="4" name="DocumentStatus">
    <vt:lpwstr> </vt:lpwstr>
  </property>
</Properties>
</file>